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0111" w14:textId="77777777" w:rsidR="00A84617" w:rsidRDefault="00876655" w:rsidP="00A84617">
      <w:pPr>
        <w:pStyle w:val="a7"/>
      </w:pPr>
      <w:r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6A9780A" wp14:editId="5E6EFD6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817860"/>
                <wp:effectExtent l="0" t="0" r="0" b="2540"/>
                <wp:wrapNone/>
                <wp:docPr id="133604880" name="Прямоугольник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1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B209" id="Прямоугольник 1" o:spid="_x0000_s1026" alt="&quot;&quot;" style="position:absolute;margin-left:0;margin-top:0;width:612pt;height:851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222"/>
        <w:gridCol w:w="6524"/>
      </w:tblGrid>
      <w:tr w:rsidR="00A84617" w:rsidRPr="00184799" w14:paraId="29A571B8" w14:textId="77777777" w:rsidTr="00033CC9">
        <w:tc>
          <w:tcPr>
            <w:tcW w:w="9746" w:type="dxa"/>
            <w:gridSpan w:val="2"/>
          </w:tcPr>
          <w:p w14:paraId="5175A771" w14:textId="0E9BC76F" w:rsidR="00A84617" w:rsidRPr="00797F60" w:rsidRDefault="00033CC9" w:rsidP="00007D14">
            <w:pPr>
              <w:pStyle w:val="aa"/>
            </w:pPr>
            <w:r>
              <w:rPr>
                <w:lang w:val="en-US"/>
              </w:rPr>
              <w:t>Vision</w:t>
            </w:r>
          </w:p>
        </w:tc>
      </w:tr>
      <w:tr w:rsidR="00A84617" w:rsidRPr="00184799" w14:paraId="1C6DE010" w14:textId="77777777" w:rsidTr="00033CC9">
        <w:tc>
          <w:tcPr>
            <w:tcW w:w="9746" w:type="dxa"/>
            <w:gridSpan w:val="2"/>
            <w:tcBorders>
              <w:bottom w:val="single" w:sz="24" w:space="0" w:color="00663D" w:themeColor="accent3"/>
            </w:tcBorders>
          </w:tcPr>
          <w:p w14:paraId="4B086740" w14:textId="4DB48C93" w:rsidR="00A84617" w:rsidRPr="00F920BA" w:rsidRDefault="00033CC9" w:rsidP="00007D14">
            <w:pPr>
              <w:pStyle w:val="ab"/>
              <w:rPr>
                <w:lang w:val="en-US"/>
              </w:rPr>
            </w:pPr>
            <w:r>
              <w:t xml:space="preserve">сервис доставки еды </w:t>
            </w:r>
            <w:r w:rsidR="00F920BA">
              <w:rPr>
                <w:lang w:val="en-US"/>
              </w:rPr>
              <w:t>“Foodchill”</w:t>
            </w:r>
          </w:p>
        </w:tc>
      </w:tr>
      <w:tr w:rsidR="00033CC9" w:rsidRPr="00184799" w14:paraId="62061ACB" w14:textId="77777777" w:rsidTr="00033CC9">
        <w:trPr>
          <w:trHeight w:val="720"/>
        </w:trPr>
        <w:tc>
          <w:tcPr>
            <w:tcW w:w="3222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E39892C" w14:textId="6D33E120" w:rsidR="00033CC9" w:rsidRPr="00876655" w:rsidRDefault="00F920BA" w:rsidP="00033CC9">
            <w:r>
              <w:t>Составлен:</w:t>
            </w:r>
          </w:p>
        </w:tc>
        <w:tc>
          <w:tcPr>
            <w:tcW w:w="6524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0504223" w14:textId="15260A73" w:rsidR="00033CC9" w:rsidRPr="00C021A3" w:rsidRDefault="00033CC9" w:rsidP="00033CC9">
            <w:r w:rsidRPr="00734794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734794">
              <w:rPr>
                <w:lang w:val="en-US"/>
              </w:rPr>
              <w:t>.07.2025</w:t>
            </w:r>
          </w:p>
        </w:tc>
      </w:tr>
      <w:tr w:rsidR="00033CC9" w:rsidRPr="00184799" w14:paraId="5C2EC91A" w14:textId="77777777" w:rsidTr="00033CC9">
        <w:trPr>
          <w:trHeight w:val="720"/>
        </w:trPr>
        <w:tc>
          <w:tcPr>
            <w:tcW w:w="3222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5A9D2137" w14:textId="1860ABA9" w:rsidR="00033CC9" w:rsidRPr="00C021A3" w:rsidRDefault="00F920BA" w:rsidP="00033CC9">
            <w:r>
              <w:t>Составил</w:t>
            </w:r>
            <w:r w:rsidR="00033CC9">
              <w:rPr>
                <w:lang w:val="en-US"/>
              </w:rPr>
              <w:t>:</w:t>
            </w:r>
            <w:r w:rsidR="00033CC9" w:rsidRPr="00C021A3">
              <w:rPr>
                <w:lang w:bidi="ru-RU"/>
              </w:rPr>
              <w:t xml:space="preserve"> </w:t>
            </w:r>
          </w:p>
        </w:tc>
        <w:tc>
          <w:tcPr>
            <w:tcW w:w="6524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59102A2C" w14:textId="4396ED2E" w:rsidR="00033CC9" w:rsidRPr="00C021A3" w:rsidRDefault="00033CC9" w:rsidP="00033CC9">
            <w:proofErr w:type="spellStart"/>
            <w:r>
              <w:rPr>
                <w:lang w:val="en-US"/>
              </w:rPr>
              <w:t>rosioslo</w:t>
            </w:r>
            <w:proofErr w:type="spellEnd"/>
            <w:r w:rsidRPr="00C021A3">
              <w:rPr>
                <w:lang w:bidi="ru-RU"/>
              </w:rPr>
              <w:t xml:space="preserve"> </w:t>
            </w:r>
          </w:p>
        </w:tc>
      </w:tr>
    </w:tbl>
    <w:p w14:paraId="09E5D299" w14:textId="77777777" w:rsidR="00A84617" w:rsidRDefault="00A84617" w:rsidP="00A84617"/>
    <w:p w14:paraId="50CCFD7D" w14:textId="4D93E0C5" w:rsidR="00FE576D" w:rsidRDefault="00F920BA" w:rsidP="00184799">
      <w:pPr>
        <w:pStyle w:val="1"/>
      </w:pPr>
      <w:r>
        <w:t>предназначение, Цели и область применения</w:t>
      </w:r>
    </w:p>
    <w:p w14:paraId="3D22D715" w14:textId="669DE21B" w:rsidR="00F920BA" w:rsidRPr="00F920BA" w:rsidRDefault="00F920BA" w:rsidP="00F920BA">
      <w:pPr>
        <w:jc w:val="both"/>
      </w:pPr>
      <w:r>
        <w:t xml:space="preserve">Документ составлен с целью планирования проекта по запуску сервиса доставки еды и продуктов </w:t>
      </w:r>
      <w:r w:rsidRPr="00F920BA">
        <w:t>“</w:t>
      </w:r>
      <w:proofErr w:type="spellStart"/>
      <w:r>
        <w:rPr>
          <w:lang w:val="en-US"/>
        </w:rPr>
        <w:t>FoodChill</w:t>
      </w:r>
      <w:proofErr w:type="spellEnd"/>
      <w:r w:rsidRPr="00F920BA">
        <w:t>”</w:t>
      </w:r>
      <w:r>
        <w:t xml:space="preserve"> (далее – «Сервис»). </w:t>
      </w:r>
      <w:r>
        <w:t>Данный документ</w:t>
      </w:r>
      <w:r>
        <w:t xml:space="preserve"> также</w:t>
      </w:r>
      <w:r>
        <w:t xml:space="preserve"> описывает видение, ключевые цели и область применения </w:t>
      </w:r>
      <w:r>
        <w:t>С</w:t>
      </w:r>
      <w:r>
        <w:t>ервиса. Документ предназначен для всех участников проекта: основателя, менеджеров, аналитиков, дизайнеров, разработчиков и других стейкхолдеров.</w:t>
      </w:r>
      <w:r>
        <w:br/>
        <w:t xml:space="preserve">Его цель — сформировать общее понимание задач, решаемых </w:t>
      </w:r>
      <w:r>
        <w:t>С</w:t>
      </w:r>
      <w:r>
        <w:t>ервисом, ожиданий пользователей и бизнес-ограничений на ранних этапах проектирования.</w:t>
      </w:r>
    </w:p>
    <w:p w14:paraId="6325904E" w14:textId="2D38392F" w:rsidR="00FE576D" w:rsidRDefault="00591AB5">
      <w:r w:rsidRPr="00C021A3">
        <w:rPr>
          <w:lang w:bidi="ru-RU"/>
        </w:rPr>
        <w:t xml:space="preserve"> </w:t>
      </w:r>
    </w:p>
    <w:p w14:paraId="331DEFC1" w14:textId="135BD0D6" w:rsidR="00FE576D" w:rsidRPr="00C54681" w:rsidRDefault="006B2B7B" w:rsidP="00D50889">
      <w:pPr>
        <w:pStyle w:val="1"/>
      </w:pPr>
      <w:r>
        <w:t>Источники информации</w:t>
      </w:r>
    </w:p>
    <w:p w14:paraId="1E839CC7" w14:textId="2D41B48A" w:rsidR="00591AB5" w:rsidRDefault="006B2B7B" w:rsidP="00591AB5">
      <w:r>
        <w:t>Документ составлен на основании следующих материалов:</w:t>
      </w:r>
    </w:p>
    <w:p w14:paraId="41C2A5BD" w14:textId="57AB7111" w:rsidR="006B2B7B" w:rsidRDefault="006B2B7B" w:rsidP="00591AB5">
      <w:r>
        <w:t>- каталог стейкхолдеров;</w:t>
      </w:r>
    </w:p>
    <w:p w14:paraId="14008D43" w14:textId="671D739D" w:rsidR="006B2B7B" w:rsidRDefault="006B2B7B" w:rsidP="00591AB5">
      <w:r>
        <w:t>- контекстная диаграмма;</w:t>
      </w:r>
    </w:p>
    <w:p w14:paraId="0338D522" w14:textId="43A56B20" w:rsidR="006B2B7B" w:rsidRDefault="006B2B7B" w:rsidP="00591AB5">
      <w:r>
        <w:t>- карта информационных потоков;</w:t>
      </w:r>
    </w:p>
    <w:p w14:paraId="3C0B91F4" w14:textId="26CD00D1" w:rsidR="0092391E" w:rsidRDefault="0092391E" w:rsidP="00591AB5">
      <w:r>
        <w:t>- данные исследования количества заказов в сервисах доставки;</w:t>
      </w:r>
    </w:p>
    <w:p w14:paraId="202F6BCA" w14:textId="70C15DC9" w:rsidR="006B2B7B" w:rsidRDefault="006B2B7B" w:rsidP="00591AB5">
      <w:r>
        <w:t>- протокол проведения ролевой игры от 10.07.2025;</w:t>
      </w:r>
    </w:p>
    <w:p w14:paraId="4537C8E7" w14:textId="56AA877C" w:rsidR="006B2B7B" w:rsidRDefault="006B2B7B" w:rsidP="00591AB5">
      <w:r>
        <w:t>- протокол проведения мозгового штурма от 11.07.2025</w:t>
      </w:r>
    </w:p>
    <w:p w14:paraId="0F2E838E" w14:textId="77777777" w:rsidR="006B2B7B" w:rsidRDefault="006B2B7B" w:rsidP="00591AB5">
      <w:r>
        <w:t>- протокол проведения семинара от 12.07.2025</w:t>
      </w:r>
    </w:p>
    <w:p w14:paraId="0451FA0B" w14:textId="77777777" w:rsidR="006B2B7B" w:rsidRDefault="006B2B7B" w:rsidP="00591AB5"/>
    <w:p w14:paraId="01C523C3" w14:textId="77777777" w:rsidR="006B2B7B" w:rsidRDefault="006B2B7B">
      <w:pPr>
        <w:spacing w:before="100" w:after="100"/>
      </w:pPr>
      <w:r>
        <w:br w:type="page"/>
      </w:r>
    </w:p>
    <w:p w14:paraId="5A6851EA" w14:textId="77777777" w:rsidR="006B2B7B" w:rsidRDefault="006B2B7B">
      <w:pPr>
        <w:pStyle w:val="1"/>
      </w:pPr>
    </w:p>
    <w:p w14:paraId="3A2233B8" w14:textId="3BE1A449" w:rsidR="00FE576D" w:rsidRDefault="006B2B7B" w:rsidP="0092391E">
      <w:pPr>
        <w:pStyle w:val="ab"/>
      </w:pPr>
      <w:r>
        <w:t>Глоссарий</w:t>
      </w:r>
    </w:p>
    <w:tbl>
      <w:tblPr>
        <w:tblStyle w:val="1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B2B7B" w14:paraId="5B991D3F" w14:textId="77777777" w:rsidTr="003E7EA0">
        <w:tc>
          <w:tcPr>
            <w:tcW w:w="4868" w:type="dxa"/>
            <w:shd w:val="clear" w:color="auto" w:fill="CEDBD4" w:themeFill="accent4" w:themeFillTint="66"/>
          </w:tcPr>
          <w:p w14:paraId="4896FDA9" w14:textId="6C24ED1A" w:rsidR="006B2B7B" w:rsidRPr="003E7EA0" w:rsidRDefault="003E7EA0" w:rsidP="00591AB5">
            <w:pPr>
              <w:rPr>
                <w:b/>
                <w:bCs/>
                <w:color w:val="3F564A" w:themeColor="accent4" w:themeShade="80"/>
              </w:rPr>
            </w:pPr>
            <w:r w:rsidRPr="003E7EA0">
              <w:rPr>
                <w:b/>
                <w:bCs/>
                <w:color w:val="3F564A" w:themeColor="accent4" w:themeShade="80"/>
              </w:rPr>
              <w:t>Термин</w:t>
            </w:r>
          </w:p>
        </w:tc>
        <w:tc>
          <w:tcPr>
            <w:tcW w:w="4868" w:type="dxa"/>
            <w:shd w:val="clear" w:color="auto" w:fill="CEDBD4" w:themeFill="accent4" w:themeFillTint="66"/>
          </w:tcPr>
          <w:p w14:paraId="638E0D17" w14:textId="0CA33BC0" w:rsidR="006B2B7B" w:rsidRPr="003E7EA0" w:rsidRDefault="003E7EA0" w:rsidP="00591AB5">
            <w:pPr>
              <w:rPr>
                <w:b/>
                <w:bCs/>
                <w:color w:val="3F564A" w:themeColor="accent4" w:themeShade="80"/>
              </w:rPr>
            </w:pPr>
            <w:r w:rsidRPr="003E7EA0">
              <w:rPr>
                <w:b/>
                <w:bCs/>
                <w:color w:val="3F564A" w:themeColor="accent4" w:themeShade="80"/>
              </w:rPr>
              <w:t>Определение</w:t>
            </w:r>
          </w:p>
        </w:tc>
      </w:tr>
      <w:tr w:rsidR="006B2B7B" w:rsidRPr="006B2B7B" w14:paraId="65E9E7F1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2A0C3491" w14:textId="77777777" w:rsidR="006B2B7B" w:rsidRPr="006B2B7B" w:rsidRDefault="006B2B7B" w:rsidP="003E7EA0">
            <w:pPr>
              <w:rPr>
                <w:rFonts w:eastAsia="Times New Roman"/>
                <w:lang w:eastAsia="ru-RU"/>
              </w:rPr>
            </w:pPr>
            <w:r w:rsidRPr="006B2B7B">
              <w:rPr>
                <w:rFonts w:eastAsia="Times New Roman"/>
                <w:lang w:eastAsia="ru-RU"/>
              </w:rPr>
              <w:t>Заказ</w:t>
            </w:r>
          </w:p>
        </w:tc>
        <w:tc>
          <w:tcPr>
            <w:tcW w:w="4868" w:type="dxa"/>
            <w:noWrap/>
            <w:hideMark/>
          </w:tcPr>
          <w:p w14:paraId="3149590C" w14:textId="77777777" w:rsidR="006B2B7B" w:rsidRPr="006B2B7B" w:rsidRDefault="006B2B7B" w:rsidP="00872243">
            <w:pPr>
              <w:jc w:val="both"/>
              <w:rPr>
                <w:rFonts w:eastAsia="Times New Roman"/>
                <w:lang w:eastAsia="ru-RU"/>
              </w:rPr>
            </w:pPr>
            <w:r w:rsidRPr="006B2B7B">
              <w:rPr>
                <w:rFonts w:eastAsia="Times New Roman"/>
                <w:lang w:eastAsia="ru-RU"/>
              </w:rPr>
              <w:t>Запрос клиента или магазина на доставку определённых товаров</w:t>
            </w:r>
          </w:p>
        </w:tc>
      </w:tr>
      <w:tr w:rsidR="003E7EA0" w:rsidRPr="003E7EA0" w14:paraId="62ED35E9" w14:textId="77777777" w:rsidTr="003E7EA0">
        <w:trPr>
          <w:trHeight w:val="600"/>
        </w:trPr>
        <w:tc>
          <w:tcPr>
            <w:tcW w:w="4868" w:type="dxa"/>
            <w:hideMark/>
          </w:tcPr>
          <w:p w14:paraId="66C95139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Стейкхолдер</w:t>
            </w:r>
          </w:p>
        </w:tc>
        <w:tc>
          <w:tcPr>
            <w:tcW w:w="4868" w:type="dxa"/>
            <w:hideMark/>
          </w:tcPr>
          <w:p w14:paraId="543DD3A5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Любое физическое или юридическое лицо, группа или организация, которые могут влиять на проект или продукт, испытывают влияние от него, либо имеют интересы, связанные с ним.</w:t>
            </w:r>
          </w:p>
        </w:tc>
      </w:tr>
      <w:tr w:rsidR="003E7EA0" w:rsidRPr="003E7EA0" w14:paraId="73BFDD1F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594283E7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Место комплектации</w:t>
            </w:r>
          </w:p>
        </w:tc>
        <w:tc>
          <w:tcPr>
            <w:tcW w:w="4868" w:type="dxa"/>
            <w:noWrap/>
            <w:hideMark/>
          </w:tcPr>
          <w:p w14:paraId="67CB0D08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Точка, где формируется и выдается заказ курьеру</w:t>
            </w:r>
          </w:p>
        </w:tc>
      </w:tr>
      <w:tr w:rsidR="003E7EA0" w:rsidRPr="003E7EA0" w14:paraId="60DDCF55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2292D9B6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Место доставки</w:t>
            </w:r>
          </w:p>
        </w:tc>
        <w:tc>
          <w:tcPr>
            <w:tcW w:w="4868" w:type="dxa"/>
            <w:noWrap/>
            <w:hideMark/>
          </w:tcPr>
          <w:p w14:paraId="76B6E0DF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Адрес, куда необходимо доставить заказ</w:t>
            </w:r>
          </w:p>
        </w:tc>
      </w:tr>
      <w:tr w:rsidR="003E7EA0" w:rsidRPr="003E7EA0" w14:paraId="258C3A9C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3867E7B1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Курьер</w:t>
            </w:r>
          </w:p>
        </w:tc>
        <w:tc>
          <w:tcPr>
            <w:tcW w:w="4868" w:type="dxa"/>
            <w:noWrap/>
            <w:hideMark/>
          </w:tcPr>
          <w:p w14:paraId="053035CA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Исполнитель, осуществляющий доставку заказов</w:t>
            </w:r>
          </w:p>
        </w:tc>
      </w:tr>
      <w:tr w:rsidR="0029131B" w:rsidRPr="003E7EA0" w14:paraId="00D36596" w14:textId="77777777" w:rsidTr="003E7EA0">
        <w:trPr>
          <w:trHeight w:val="300"/>
        </w:trPr>
        <w:tc>
          <w:tcPr>
            <w:tcW w:w="4868" w:type="dxa"/>
            <w:noWrap/>
          </w:tcPr>
          <w:p w14:paraId="311C4C5A" w14:textId="28AAF4F8" w:rsidR="0029131B" w:rsidRPr="003E7EA0" w:rsidRDefault="0029131B" w:rsidP="003E7EA0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Клиент</w:t>
            </w:r>
          </w:p>
        </w:tc>
        <w:tc>
          <w:tcPr>
            <w:tcW w:w="4868" w:type="dxa"/>
            <w:noWrap/>
          </w:tcPr>
          <w:p w14:paraId="25A9DEC1" w14:textId="650D03E1" w:rsidR="0029131B" w:rsidRPr="003E7EA0" w:rsidRDefault="0029131B" w:rsidP="00872243">
            <w:pPr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Физическое лицо, которому курьер осуществляет доставку</w:t>
            </w:r>
          </w:p>
        </w:tc>
      </w:tr>
      <w:tr w:rsidR="003E7EA0" w:rsidRPr="003E7EA0" w14:paraId="406D5EED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0FB13D4E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Бронирование заказа</w:t>
            </w:r>
          </w:p>
        </w:tc>
        <w:tc>
          <w:tcPr>
            <w:tcW w:w="4868" w:type="dxa"/>
            <w:noWrap/>
            <w:hideMark/>
          </w:tcPr>
          <w:p w14:paraId="1D898984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Операция, при которой курьер выбирает заказ для выполнения и закрепляет его за собой</w:t>
            </w:r>
          </w:p>
        </w:tc>
      </w:tr>
      <w:tr w:rsidR="003E7EA0" w:rsidRPr="003E7EA0" w14:paraId="73A2F046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3EDF78FF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Оператор</w:t>
            </w:r>
          </w:p>
        </w:tc>
        <w:tc>
          <w:tcPr>
            <w:tcW w:w="4868" w:type="dxa"/>
            <w:noWrap/>
            <w:hideMark/>
          </w:tcPr>
          <w:p w14:paraId="1E31B2BE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Сотрудник, вводящий заказы в систему, обеспечивает актуальность данных</w:t>
            </w:r>
          </w:p>
        </w:tc>
      </w:tr>
      <w:tr w:rsidR="003E7EA0" w:rsidRPr="003E7EA0" w14:paraId="0A00F199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4CE891AF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Диспетчер</w:t>
            </w:r>
          </w:p>
        </w:tc>
        <w:tc>
          <w:tcPr>
            <w:tcW w:w="4868" w:type="dxa"/>
            <w:noWrap/>
            <w:hideMark/>
          </w:tcPr>
          <w:p w14:paraId="1129C1EA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Сотрудник, контролирующий процесс доставки, распределяющий или переназначающий заказы между курьерами</w:t>
            </w:r>
          </w:p>
        </w:tc>
      </w:tr>
      <w:tr w:rsidR="003E7EA0" w:rsidRPr="003E7EA0" w14:paraId="26A5DE9E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614127E9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Мобильное приложение</w:t>
            </w:r>
          </w:p>
        </w:tc>
        <w:tc>
          <w:tcPr>
            <w:tcW w:w="4868" w:type="dxa"/>
            <w:noWrap/>
            <w:hideMark/>
          </w:tcPr>
          <w:p w14:paraId="1BA511BA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Программное обеспечение для курьеров, через которое они получают и подтверждают заказы</w:t>
            </w:r>
          </w:p>
        </w:tc>
      </w:tr>
      <w:tr w:rsidR="003E7EA0" w:rsidRPr="003E7EA0" w14:paraId="30F72E91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445A2944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Интеграция</w:t>
            </w:r>
          </w:p>
        </w:tc>
        <w:tc>
          <w:tcPr>
            <w:tcW w:w="4868" w:type="dxa"/>
            <w:noWrap/>
            <w:hideMark/>
          </w:tcPr>
          <w:p w14:paraId="51EDF5AF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Обмен данными между онлайн-системой доставки и внешними ИТ-системами (например, бухгалтерией)</w:t>
            </w:r>
          </w:p>
        </w:tc>
      </w:tr>
      <w:tr w:rsidR="003E7EA0" w:rsidRPr="003E7EA0" w14:paraId="1D5AC870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15C22B0C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Личный кабинет курьера</w:t>
            </w:r>
          </w:p>
        </w:tc>
        <w:tc>
          <w:tcPr>
            <w:tcW w:w="4868" w:type="dxa"/>
            <w:noWrap/>
            <w:hideMark/>
          </w:tcPr>
          <w:p w14:paraId="54FA31F1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Раздел системы, где курьер может просматривать свою историю доставок и начисленную оплату</w:t>
            </w:r>
          </w:p>
        </w:tc>
      </w:tr>
      <w:tr w:rsidR="003E7EA0" w:rsidRPr="003E7EA0" w14:paraId="12E61C81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3EC83B04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Система учета заказов</w:t>
            </w:r>
          </w:p>
        </w:tc>
        <w:tc>
          <w:tcPr>
            <w:tcW w:w="4868" w:type="dxa"/>
            <w:noWrap/>
            <w:hideMark/>
          </w:tcPr>
          <w:p w14:paraId="228CE97D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Основное ПО, где хранятся данные о заказах, статусах, доставках</w:t>
            </w:r>
          </w:p>
        </w:tc>
      </w:tr>
      <w:tr w:rsidR="003E7EA0" w:rsidRPr="003E7EA0" w14:paraId="7795FE59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20E04E44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Поставщик заказа</w:t>
            </w:r>
          </w:p>
        </w:tc>
        <w:tc>
          <w:tcPr>
            <w:tcW w:w="4868" w:type="dxa"/>
            <w:noWrap/>
            <w:hideMark/>
          </w:tcPr>
          <w:p w14:paraId="58275288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Магазин или предприятие питания, формирующее и отдающее заказ на доставку</w:t>
            </w:r>
          </w:p>
        </w:tc>
      </w:tr>
      <w:tr w:rsidR="003E7EA0" w:rsidRPr="003E7EA0" w14:paraId="77BA7AEA" w14:textId="77777777" w:rsidTr="003E7EA0">
        <w:trPr>
          <w:trHeight w:val="300"/>
        </w:trPr>
        <w:tc>
          <w:tcPr>
            <w:tcW w:w="4868" w:type="dxa"/>
            <w:noWrap/>
            <w:hideMark/>
          </w:tcPr>
          <w:p w14:paraId="504B9F75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Оплата курьера</w:t>
            </w:r>
          </w:p>
        </w:tc>
        <w:tc>
          <w:tcPr>
            <w:tcW w:w="4868" w:type="dxa"/>
            <w:noWrap/>
            <w:hideMark/>
          </w:tcPr>
          <w:p w14:paraId="0031208D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Сумма, начисляемая курьеру за выполненные заказы, отражается в системе</w:t>
            </w:r>
          </w:p>
        </w:tc>
      </w:tr>
      <w:tr w:rsidR="003E7EA0" w:rsidRPr="003E7EA0" w14:paraId="1B3F7D62" w14:textId="77777777" w:rsidTr="003E7EA0">
        <w:trPr>
          <w:trHeight w:val="300"/>
        </w:trPr>
        <w:tc>
          <w:tcPr>
            <w:tcW w:w="4868" w:type="dxa"/>
            <w:hideMark/>
          </w:tcPr>
          <w:p w14:paraId="785B42CE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Потребность</w:t>
            </w:r>
          </w:p>
        </w:tc>
        <w:tc>
          <w:tcPr>
            <w:tcW w:w="4868" w:type="dxa"/>
            <w:hideMark/>
          </w:tcPr>
          <w:p w14:paraId="601EDE35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Ожидание или запрос, который должен быть удовлетворён для достижения целей стейкхолдера.</w:t>
            </w:r>
          </w:p>
        </w:tc>
      </w:tr>
      <w:tr w:rsidR="003E7EA0" w:rsidRPr="003E7EA0" w14:paraId="62709265" w14:textId="77777777" w:rsidTr="003E7EA0">
        <w:trPr>
          <w:trHeight w:val="300"/>
        </w:trPr>
        <w:tc>
          <w:tcPr>
            <w:tcW w:w="4868" w:type="dxa"/>
            <w:hideMark/>
          </w:tcPr>
          <w:p w14:paraId="6DB9E22E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lastRenderedPageBreak/>
              <w:t>Интерес</w:t>
            </w:r>
          </w:p>
        </w:tc>
        <w:tc>
          <w:tcPr>
            <w:tcW w:w="4868" w:type="dxa"/>
            <w:hideMark/>
          </w:tcPr>
          <w:p w14:paraId="0F26E6CA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Цель или выгода, которую стейкхолдер стремится получить от проекта или продукта.</w:t>
            </w:r>
          </w:p>
        </w:tc>
      </w:tr>
      <w:tr w:rsidR="003E7EA0" w:rsidRPr="003E7EA0" w14:paraId="1EF7FD20" w14:textId="77777777" w:rsidTr="003E7EA0">
        <w:trPr>
          <w:trHeight w:val="300"/>
        </w:trPr>
        <w:tc>
          <w:tcPr>
            <w:tcW w:w="4868" w:type="dxa"/>
            <w:hideMark/>
          </w:tcPr>
          <w:p w14:paraId="13AD23AE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Проблема</w:t>
            </w:r>
          </w:p>
        </w:tc>
        <w:tc>
          <w:tcPr>
            <w:tcW w:w="4868" w:type="dxa"/>
            <w:hideMark/>
          </w:tcPr>
          <w:p w14:paraId="743E8EC4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Текущая или потенциальная сложность, с которой сталкивается стейкхолдер.</w:t>
            </w:r>
          </w:p>
        </w:tc>
      </w:tr>
      <w:tr w:rsidR="003E7EA0" w:rsidRPr="003E7EA0" w14:paraId="7DB75F4B" w14:textId="77777777" w:rsidTr="003E7EA0">
        <w:trPr>
          <w:trHeight w:val="300"/>
        </w:trPr>
        <w:tc>
          <w:tcPr>
            <w:tcW w:w="4868" w:type="dxa"/>
            <w:hideMark/>
          </w:tcPr>
          <w:p w14:paraId="2AB67B49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Влияние</w:t>
            </w:r>
          </w:p>
        </w:tc>
        <w:tc>
          <w:tcPr>
            <w:tcW w:w="4868" w:type="dxa"/>
            <w:hideMark/>
          </w:tcPr>
          <w:p w14:paraId="35A45E03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Способность стейкхолдера оказывать воздействие на решения, ход и результат проекта.</w:t>
            </w:r>
          </w:p>
        </w:tc>
      </w:tr>
      <w:tr w:rsidR="003E7EA0" w:rsidRPr="003E7EA0" w14:paraId="1E9C5533" w14:textId="77777777" w:rsidTr="003E7EA0">
        <w:trPr>
          <w:trHeight w:val="600"/>
        </w:trPr>
        <w:tc>
          <w:tcPr>
            <w:tcW w:w="4868" w:type="dxa"/>
            <w:hideMark/>
          </w:tcPr>
          <w:p w14:paraId="7ECFC803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Требование</w:t>
            </w:r>
          </w:p>
        </w:tc>
        <w:tc>
          <w:tcPr>
            <w:tcW w:w="4868" w:type="dxa"/>
            <w:hideMark/>
          </w:tcPr>
          <w:p w14:paraId="04392064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Описание потребности, поведения, свойства или ограничения, которым должна соответствовать разрабатываемая система.</w:t>
            </w:r>
          </w:p>
        </w:tc>
      </w:tr>
      <w:tr w:rsidR="003E7EA0" w:rsidRPr="003E7EA0" w14:paraId="69D4494C" w14:textId="77777777" w:rsidTr="003E7EA0">
        <w:trPr>
          <w:trHeight w:val="300"/>
        </w:trPr>
        <w:tc>
          <w:tcPr>
            <w:tcW w:w="4868" w:type="dxa"/>
            <w:hideMark/>
          </w:tcPr>
          <w:p w14:paraId="6E7D5A32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Бизнес-требование</w:t>
            </w:r>
          </w:p>
        </w:tc>
        <w:tc>
          <w:tcPr>
            <w:tcW w:w="4868" w:type="dxa"/>
            <w:hideMark/>
          </w:tcPr>
          <w:p w14:paraId="59FA13BE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Высокоуровневая бизнес-цель организации или заказчика системы.</w:t>
            </w:r>
          </w:p>
        </w:tc>
      </w:tr>
      <w:tr w:rsidR="003E7EA0" w:rsidRPr="003E7EA0" w14:paraId="2F3D4232" w14:textId="77777777" w:rsidTr="003E7EA0">
        <w:trPr>
          <w:trHeight w:val="600"/>
        </w:trPr>
        <w:tc>
          <w:tcPr>
            <w:tcW w:w="4868" w:type="dxa"/>
            <w:hideMark/>
          </w:tcPr>
          <w:p w14:paraId="4187663B" w14:textId="77777777" w:rsidR="003E7EA0" w:rsidRPr="003E7EA0" w:rsidRDefault="003E7EA0" w:rsidP="003E7EA0">
            <w:pPr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Функциональное требование</w:t>
            </w:r>
          </w:p>
        </w:tc>
        <w:tc>
          <w:tcPr>
            <w:tcW w:w="4868" w:type="dxa"/>
            <w:hideMark/>
          </w:tcPr>
          <w:p w14:paraId="0269C87E" w14:textId="77777777" w:rsidR="003E7EA0" w:rsidRPr="003E7EA0" w:rsidRDefault="003E7EA0" w:rsidP="00872243">
            <w:pPr>
              <w:jc w:val="both"/>
              <w:rPr>
                <w:rFonts w:eastAsia="Times New Roman"/>
                <w:lang w:eastAsia="ru-RU"/>
              </w:rPr>
            </w:pPr>
            <w:r w:rsidRPr="003E7EA0">
              <w:rPr>
                <w:rFonts w:eastAsia="Times New Roman"/>
                <w:lang w:eastAsia="ru-RU"/>
              </w:rPr>
              <w:t>Требуемое поведение системы в определённых условиях.</w:t>
            </w:r>
          </w:p>
        </w:tc>
      </w:tr>
      <w:tr w:rsidR="00872243" w:rsidRPr="003E7EA0" w14:paraId="4A2D4C4B" w14:textId="77777777" w:rsidTr="003E7EA0">
        <w:trPr>
          <w:trHeight w:val="600"/>
        </w:trPr>
        <w:tc>
          <w:tcPr>
            <w:tcW w:w="4868" w:type="dxa"/>
          </w:tcPr>
          <w:p w14:paraId="141B3A67" w14:textId="47473A50" w:rsidR="00872243" w:rsidRPr="003E7EA0" w:rsidRDefault="00872243" w:rsidP="003E7EA0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Сервис</w:t>
            </w:r>
          </w:p>
        </w:tc>
        <w:tc>
          <w:tcPr>
            <w:tcW w:w="4868" w:type="dxa"/>
          </w:tcPr>
          <w:p w14:paraId="739C31BE" w14:textId="7C5A80EF" w:rsidR="00872243" w:rsidRPr="003E7EA0" w:rsidRDefault="00872243" w:rsidP="00872243">
            <w:pPr>
              <w:jc w:val="both"/>
              <w:rPr>
                <w:rFonts w:eastAsia="Times New Roman"/>
                <w:lang w:eastAsia="ru-RU"/>
              </w:rPr>
            </w:pPr>
            <w:r>
              <w:t>С</w:t>
            </w:r>
            <w:r>
              <w:t xml:space="preserve">ервис доставки еды и продуктов </w:t>
            </w:r>
            <w:r w:rsidRPr="00F920BA">
              <w:t>“</w:t>
            </w:r>
            <w:proofErr w:type="spellStart"/>
            <w:r>
              <w:rPr>
                <w:lang w:val="en-US"/>
              </w:rPr>
              <w:t>FoodChill</w:t>
            </w:r>
            <w:proofErr w:type="spellEnd"/>
            <w:r w:rsidRPr="00F920BA">
              <w:t>”</w:t>
            </w:r>
          </w:p>
        </w:tc>
      </w:tr>
      <w:tr w:rsidR="00872243" w:rsidRPr="003E7EA0" w14:paraId="69E92F5C" w14:textId="77777777" w:rsidTr="003E7EA0">
        <w:trPr>
          <w:trHeight w:val="600"/>
        </w:trPr>
        <w:tc>
          <w:tcPr>
            <w:tcW w:w="4868" w:type="dxa"/>
          </w:tcPr>
          <w:p w14:paraId="0A68CCD8" w14:textId="72A8230D" w:rsidR="00872243" w:rsidRPr="00872243" w:rsidRDefault="00872243" w:rsidP="003E7EA0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MVP</w:t>
            </w:r>
          </w:p>
        </w:tc>
        <w:tc>
          <w:tcPr>
            <w:tcW w:w="4868" w:type="dxa"/>
          </w:tcPr>
          <w:p w14:paraId="71872D7E" w14:textId="353985D5" w:rsidR="00872243" w:rsidRDefault="00872243" w:rsidP="00872243">
            <w:pPr>
              <w:jc w:val="both"/>
            </w:pPr>
            <w:r>
              <w:t>MVP (минимально жизнеспособный продукт) — это начальная версия продукта, обладающая минимально необходимым набором функций для решения ключевой задачи целевой аудитории и проверки основных гипотез бизнеса с наименьшими затратами ресурсов и времени.</w:t>
            </w:r>
          </w:p>
        </w:tc>
      </w:tr>
    </w:tbl>
    <w:p w14:paraId="4D26E0E0" w14:textId="68C9F294" w:rsidR="003E7EA0" w:rsidRDefault="003E7EA0" w:rsidP="00591AB5"/>
    <w:p w14:paraId="266C0E9B" w14:textId="77777777" w:rsidR="003E7EA0" w:rsidRDefault="003E7EA0">
      <w:pPr>
        <w:spacing w:before="100" w:after="100"/>
      </w:pPr>
      <w:r>
        <w:br w:type="page"/>
      </w:r>
    </w:p>
    <w:p w14:paraId="4AB3A4E6" w14:textId="77777777" w:rsidR="00591AB5" w:rsidRDefault="00591AB5" w:rsidP="00591AB5"/>
    <w:p w14:paraId="678DD2B4" w14:textId="0DF9E6FA" w:rsidR="00FE576D" w:rsidRDefault="003E7EA0" w:rsidP="0092391E">
      <w:pPr>
        <w:pStyle w:val="ab"/>
      </w:pPr>
      <w:r>
        <w:t>Перечень стейкхолдеров и их ролей в системе</w:t>
      </w:r>
    </w:p>
    <w:p w14:paraId="790E787F" w14:textId="471EB693" w:rsidR="00A84617" w:rsidRDefault="00A84617" w:rsidP="003E7EA0">
      <w:pPr>
        <w:pStyle w:val="a0"/>
        <w:numPr>
          <w:ilvl w:val="0"/>
          <w:numId w:val="0"/>
        </w:numPr>
        <w:ind w:left="360" w:hanging="360"/>
      </w:pPr>
    </w:p>
    <w:tbl>
      <w:tblPr>
        <w:tblStyle w:val="1d"/>
        <w:tblW w:w="10158" w:type="dxa"/>
        <w:tblLook w:val="04A0" w:firstRow="1" w:lastRow="0" w:firstColumn="1" w:lastColumn="0" w:noHBand="0" w:noVBand="1"/>
      </w:tblPr>
      <w:tblGrid>
        <w:gridCol w:w="2504"/>
        <w:gridCol w:w="2693"/>
        <w:gridCol w:w="4961"/>
      </w:tblGrid>
      <w:tr w:rsidR="00AB737B" w14:paraId="5541AEA3" w14:textId="77777777" w:rsidTr="00413416">
        <w:tc>
          <w:tcPr>
            <w:tcW w:w="2504" w:type="dxa"/>
            <w:shd w:val="clear" w:color="auto" w:fill="CEDBD4" w:themeFill="accent4" w:themeFillTint="66"/>
          </w:tcPr>
          <w:p w14:paraId="1792A18C" w14:textId="0FB5CBAB" w:rsidR="00AB737B" w:rsidRDefault="00AB737B" w:rsidP="00615A47">
            <w:pPr>
              <w:rPr>
                <w:b/>
                <w:bCs/>
                <w:color w:val="3F564A" w:themeColor="accent4" w:themeShade="80"/>
              </w:rPr>
            </w:pPr>
            <w:r>
              <w:rPr>
                <w:b/>
                <w:bCs/>
                <w:color w:val="3F564A" w:themeColor="accent4" w:themeShade="80"/>
              </w:rPr>
              <w:t>Стейкхолдер</w:t>
            </w:r>
          </w:p>
        </w:tc>
        <w:tc>
          <w:tcPr>
            <w:tcW w:w="2693" w:type="dxa"/>
            <w:shd w:val="clear" w:color="auto" w:fill="CEDBD4" w:themeFill="accent4" w:themeFillTint="66"/>
          </w:tcPr>
          <w:p w14:paraId="7A4B19EF" w14:textId="65A8CB78" w:rsidR="00AB737B" w:rsidRPr="003E7EA0" w:rsidRDefault="00AB737B" w:rsidP="00615A47">
            <w:pPr>
              <w:rPr>
                <w:b/>
                <w:bCs/>
                <w:color w:val="3F564A" w:themeColor="accent4" w:themeShade="80"/>
              </w:rPr>
            </w:pPr>
            <w:r>
              <w:rPr>
                <w:b/>
                <w:bCs/>
                <w:color w:val="3F564A" w:themeColor="accent4" w:themeShade="80"/>
              </w:rPr>
              <w:t>Роль</w:t>
            </w:r>
          </w:p>
        </w:tc>
        <w:tc>
          <w:tcPr>
            <w:tcW w:w="4961" w:type="dxa"/>
            <w:shd w:val="clear" w:color="auto" w:fill="CEDBD4" w:themeFill="accent4" w:themeFillTint="66"/>
          </w:tcPr>
          <w:p w14:paraId="2E2ED22C" w14:textId="31F64B17" w:rsidR="00AB737B" w:rsidRPr="00AB737B" w:rsidRDefault="00AB737B" w:rsidP="00615A47">
            <w:pPr>
              <w:rPr>
                <w:b/>
                <w:bCs/>
                <w:color w:val="3F564A" w:themeColor="accent4" w:themeShade="80"/>
                <w:lang w:val="en-US"/>
              </w:rPr>
            </w:pPr>
            <w:r w:rsidRPr="003E7EA0">
              <w:rPr>
                <w:b/>
                <w:bCs/>
                <w:color w:val="3F564A" w:themeColor="accent4" w:themeShade="80"/>
              </w:rPr>
              <w:t>Оп</w:t>
            </w:r>
            <w:r>
              <w:rPr>
                <w:b/>
                <w:bCs/>
                <w:color w:val="3F564A" w:themeColor="accent4" w:themeShade="80"/>
              </w:rPr>
              <w:t>исание</w:t>
            </w:r>
          </w:p>
        </w:tc>
      </w:tr>
      <w:tr w:rsidR="00AB737B" w:rsidRPr="006B2B7B" w14:paraId="49A49B09" w14:textId="77777777" w:rsidTr="00413416">
        <w:trPr>
          <w:trHeight w:val="300"/>
        </w:trPr>
        <w:tc>
          <w:tcPr>
            <w:tcW w:w="2504" w:type="dxa"/>
          </w:tcPr>
          <w:p w14:paraId="5B746DE4" w14:textId="02B42A54" w:rsidR="00AB737B" w:rsidRDefault="00AB737B" w:rsidP="003E7EA0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Партнер (ресторан/магазин)</w:t>
            </w:r>
          </w:p>
        </w:tc>
        <w:tc>
          <w:tcPr>
            <w:tcW w:w="2693" w:type="dxa"/>
            <w:noWrap/>
          </w:tcPr>
          <w:p w14:paraId="50BB1B93" w14:textId="6F4C415D" w:rsidR="00AB737B" w:rsidRPr="003E7EA0" w:rsidRDefault="00AB737B" w:rsidP="003E7EA0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Поставщик</w:t>
            </w:r>
          </w:p>
          <w:p w14:paraId="53D57616" w14:textId="6F61F141" w:rsidR="00AB737B" w:rsidRPr="006B2B7B" w:rsidRDefault="00AB737B" w:rsidP="00615A47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4961" w:type="dxa"/>
            <w:noWrap/>
          </w:tcPr>
          <w:p w14:paraId="3F1FFFC9" w14:textId="261FF2A0" w:rsidR="00AB737B" w:rsidRPr="006B2B7B" w:rsidRDefault="00176FBC" w:rsidP="00413416">
            <w:pPr>
              <w:jc w:val="both"/>
              <w:rPr>
                <w:rFonts w:eastAsia="Times New Roman"/>
                <w:lang w:eastAsia="ru-RU"/>
              </w:rPr>
            </w:pPr>
            <w:r>
              <w:t xml:space="preserve">Юридическое лицо или индивидуальный предприниматель, предоставляющий блюда </w:t>
            </w:r>
            <w:r>
              <w:t xml:space="preserve">или еду </w:t>
            </w:r>
            <w:r>
              <w:t>для заказа через сервис. Отвечает за качество продукции, актуальность меню и своевременную подготовку заказов.</w:t>
            </w:r>
          </w:p>
        </w:tc>
      </w:tr>
      <w:tr w:rsidR="00AB737B" w:rsidRPr="003E7EA0" w14:paraId="0234B4AC" w14:textId="77777777" w:rsidTr="00413416">
        <w:trPr>
          <w:trHeight w:val="600"/>
        </w:trPr>
        <w:tc>
          <w:tcPr>
            <w:tcW w:w="2504" w:type="dxa"/>
          </w:tcPr>
          <w:p w14:paraId="0E0B5FE6" w14:textId="0A93E901" w:rsidR="00AB737B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Курьер</w:t>
            </w:r>
          </w:p>
        </w:tc>
        <w:tc>
          <w:tcPr>
            <w:tcW w:w="2693" w:type="dxa"/>
          </w:tcPr>
          <w:p w14:paraId="4ADC7A04" w14:textId="1CA8AD41" w:rsidR="00AB737B" w:rsidRPr="003E7EA0" w:rsidRDefault="00AB737B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Курьер</w:t>
            </w:r>
          </w:p>
        </w:tc>
        <w:tc>
          <w:tcPr>
            <w:tcW w:w="4961" w:type="dxa"/>
          </w:tcPr>
          <w:p w14:paraId="0741CBD1" w14:textId="4FBB6024" w:rsidR="00AB737B" w:rsidRPr="003E7EA0" w:rsidRDefault="00176FBC" w:rsidP="00413416">
            <w:pPr>
              <w:jc w:val="both"/>
              <w:rPr>
                <w:rFonts w:eastAsia="Times New Roman"/>
                <w:lang w:eastAsia="ru-RU"/>
              </w:rPr>
            </w:pPr>
            <w:r>
              <w:t>Сотрудник или партнёр сервиса, осуществляющий физическую доставку заказов от поставщика к конечному клиенту. Отвечает за своевременность и сохранность доставки, а также коммуникацию с клиентом по вопросам доставки.</w:t>
            </w:r>
          </w:p>
        </w:tc>
      </w:tr>
      <w:tr w:rsidR="00AB737B" w:rsidRPr="003E7EA0" w14:paraId="1AF0D609" w14:textId="77777777" w:rsidTr="00413416">
        <w:trPr>
          <w:trHeight w:val="300"/>
        </w:trPr>
        <w:tc>
          <w:tcPr>
            <w:tcW w:w="2504" w:type="dxa"/>
          </w:tcPr>
          <w:p w14:paraId="4698121E" w14:textId="57DC3797" w:rsidR="00AB737B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Диспетчер</w:t>
            </w:r>
          </w:p>
        </w:tc>
        <w:tc>
          <w:tcPr>
            <w:tcW w:w="2693" w:type="dxa"/>
            <w:noWrap/>
          </w:tcPr>
          <w:p w14:paraId="3B03D040" w14:textId="656AA064" w:rsidR="00AB737B" w:rsidRPr="003E7EA0" w:rsidRDefault="00AB737B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Диспетчер</w:t>
            </w:r>
          </w:p>
        </w:tc>
        <w:tc>
          <w:tcPr>
            <w:tcW w:w="4961" w:type="dxa"/>
            <w:noWrap/>
          </w:tcPr>
          <w:p w14:paraId="48C76E2A" w14:textId="77777777" w:rsidR="00176FBC" w:rsidRPr="00176FBC" w:rsidRDefault="00176FBC" w:rsidP="00413416">
            <w:pPr>
              <w:jc w:val="both"/>
              <w:rPr>
                <w:rFonts w:eastAsia="Times New Roman"/>
                <w:lang w:eastAsia="ru-RU"/>
              </w:rPr>
            </w:pPr>
            <w:r w:rsidRPr="00176FBC">
              <w:rPr>
                <w:rFonts w:eastAsia="Times New Roman"/>
                <w:lang w:eastAsia="ru-RU"/>
              </w:rPr>
              <w:t>Сотрудник, координирующий заказы между клиентами, поставщиками и курьерами. Следит за оптимальной загрузкой курьеров, помогает решать внештатные ситуации, контролирует выполнение заказов.</w:t>
            </w:r>
          </w:p>
          <w:p w14:paraId="1C58EFB6" w14:textId="26321C62" w:rsidR="00AB737B" w:rsidRPr="003E7EA0" w:rsidRDefault="00AB737B" w:rsidP="00413416">
            <w:pPr>
              <w:jc w:val="both"/>
              <w:rPr>
                <w:rFonts w:eastAsia="Times New Roman"/>
                <w:lang w:eastAsia="ru-RU"/>
              </w:rPr>
            </w:pPr>
          </w:p>
        </w:tc>
      </w:tr>
      <w:tr w:rsidR="00AB737B" w:rsidRPr="003E7EA0" w14:paraId="5D8F741E" w14:textId="77777777" w:rsidTr="00413416">
        <w:trPr>
          <w:trHeight w:val="300"/>
        </w:trPr>
        <w:tc>
          <w:tcPr>
            <w:tcW w:w="2504" w:type="dxa"/>
          </w:tcPr>
          <w:p w14:paraId="218FDCDB" w14:textId="5629BE15" w:rsidR="00AB737B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Оператор</w:t>
            </w:r>
          </w:p>
        </w:tc>
        <w:tc>
          <w:tcPr>
            <w:tcW w:w="2693" w:type="dxa"/>
            <w:noWrap/>
          </w:tcPr>
          <w:p w14:paraId="244FE499" w14:textId="52FBD10E" w:rsidR="00AB737B" w:rsidRPr="003E7EA0" w:rsidRDefault="00AB737B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Оператор</w:t>
            </w:r>
          </w:p>
        </w:tc>
        <w:tc>
          <w:tcPr>
            <w:tcW w:w="4961" w:type="dxa"/>
            <w:noWrap/>
          </w:tcPr>
          <w:p w14:paraId="28018671" w14:textId="4724342B" w:rsidR="00AB737B" w:rsidRPr="003E7EA0" w:rsidRDefault="00176FBC" w:rsidP="00413416">
            <w:pPr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Сотрудник, наполняющий базу заказов</w:t>
            </w:r>
          </w:p>
        </w:tc>
      </w:tr>
      <w:tr w:rsidR="00AB737B" w:rsidRPr="003E7EA0" w14:paraId="72C1168C" w14:textId="77777777" w:rsidTr="00413416">
        <w:trPr>
          <w:trHeight w:val="300"/>
        </w:trPr>
        <w:tc>
          <w:tcPr>
            <w:tcW w:w="2504" w:type="dxa"/>
          </w:tcPr>
          <w:p w14:paraId="71A96170" w14:textId="3EC77661" w:rsidR="00AB737B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Финансовый отдел</w:t>
            </w:r>
          </w:p>
        </w:tc>
        <w:tc>
          <w:tcPr>
            <w:tcW w:w="2693" w:type="dxa"/>
            <w:noWrap/>
          </w:tcPr>
          <w:p w14:paraId="63667F48" w14:textId="27187E13" w:rsidR="00AB737B" w:rsidRPr="003E7EA0" w:rsidRDefault="00AB737B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Бухгалтер</w:t>
            </w:r>
          </w:p>
        </w:tc>
        <w:tc>
          <w:tcPr>
            <w:tcW w:w="4961" w:type="dxa"/>
            <w:noWrap/>
          </w:tcPr>
          <w:p w14:paraId="6E2DEBEF" w14:textId="33F49C6C" w:rsidR="00AB737B" w:rsidRPr="003E7EA0" w:rsidRDefault="00176FBC" w:rsidP="00413416">
            <w:pPr>
              <w:jc w:val="both"/>
              <w:rPr>
                <w:rFonts w:eastAsia="Times New Roman"/>
                <w:lang w:eastAsia="ru-RU"/>
              </w:rPr>
            </w:pPr>
            <w:r>
              <w:t>Специалист, отвечающий за финансовое сопровождение деятельности сервиса: учёт операций, расчёты с партнёрами и сотрудниками, налоговая отчётность, контроль движения денежных средств.</w:t>
            </w:r>
          </w:p>
        </w:tc>
      </w:tr>
      <w:tr w:rsidR="00AB737B" w:rsidRPr="003E7EA0" w14:paraId="782C68A1" w14:textId="77777777" w:rsidTr="00413416">
        <w:trPr>
          <w:trHeight w:val="300"/>
        </w:trPr>
        <w:tc>
          <w:tcPr>
            <w:tcW w:w="2504" w:type="dxa"/>
          </w:tcPr>
          <w:p w14:paraId="063FFC23" w14:textId="4959A97A" w:rsidR="00AB737B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Администратор</w:t>
            </w:r>
          </w:p>
        </w:tc>
        <w:tc>
          <w:tcPr>
            <w:tcW w:w="2693" w:type="dxa"/>
            <w:noWrap/>
          </w:tcPr>
          <w:p w14:paraId="748AFA42" w14:textId="0A0BEAEB" w:rsidR="00AB737B" w:rsidRPr="003E7EA0" w:rsidRDefault="00AB737B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Администратор</w:t>
            </w:r>
          </w:p>
        </w:tc>
        <w:tc>
          <w:tcPr>
            <w:tcW w:w="4961" w:type="dxa"/>
            <w:noWrap/>
          </w:tcPr>
          <w:p w14:paraId="12AFAA7E" w14:textId="0F94F207" w:rsidR="00AB737B" w:rsidRPr="003E7EA0" w:rsidRDefault="00176FBC" w:rsidP="00413416">
            <w:pPr>
              <w:jc w:val="both"/>
              <w:rPr>
                <w:rFonts w:eastAsia="Times New Roman"/>
                <w:lang w:eastAsia="ru-RU"/>
              </w:rPr>
            </w:pPr>
            <w:r>
              <w:t>Сотрудник, обеспечивающий техническое и организационное функционирование сервиса: управление пользователями,</w:t>
            </w:r>
            <w:r>
              <w:t xml:space="preserve"> регистрация курьеров,</w:t>
            </w:r>
            <w:r>
              <w:t xml:space="preserve"> настройками платформы, решение административных вопросов.</w:t>
            </w:r>
          </w:p>
        </w:tc>
      </w:tr>
      <w:tr w:rsidR="00AB737B" w:rsidRPr="003E7EA0" w14:paraId="3A235EA2" w14:textId="77777777" w:rsidTr="00413416">
        <w:trPr>
          <w:trHeight w:val="300"/>
        </w:trPr>
        <w:tc>
          <w:tcPr>
            <w:tcW w:w="2504" w:type="dxa"/>
          </w:tcPr>
          <w:p w14:paraId="42E519F3" w14:textId="0F7F932E" w:rsidR="00AB737B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Основатель стартапа</w:t>
            </w:r>
          </w:p>
        </w:tc>
        <w:tc>
          <w:tcPr>
            <w:tcW w:w="2693" w:type="dxa"/>
            <w:noWrap/>
          </w:tcPr>
          <w:p w14:paraId="5AB6E5EB" w14:textId="5FB8781F" w:rsidR="00AB737B" w:rsidRPr="003E7EA0" w:rsidRDefault="00AB737B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Основатель стартапа</w:t>
            </w:r>
          </w:p>
        </w:tc>
        <w:tc>
          <w:tcPr>
            <w:tcW w:w="4961" w:type="dxa"/>
            <w:noWrap/>
          </w:tcPr>
          <w:p w14:paraId="359F44E9" w14:textId="6B7C903C" w:rsidR="00AB737B" w:rsidRPr="003E7EA0" w:rsidRDefault="00413416" w:rsidP="00413416">
            <w:pPr>
              <w:jc w:val="both"/>
              <w:rPr>
                <w:rFonts w:eastAsia="Times New Roman"/>
                <w:lang w:eastAsia="ru-RU"/>
              </w:rPr>
            </w:pPr>
            <w:r w:rsidRPr="00413416">
              <w:rPr>
                <w:rFonts w:eastAsia="Times New Roman"/>
                <w:lang w:eastAsia="ru-RU"/>
              </w:rPr>
              <w:t>Инициатор и идеолог проекта, принимающий стратегические решения, определяющий вектор развития сервиса, контролирующий ключевые показатели и формирующий команду.</w:t>
            </w:r>
          </w:p>
        </w:tc>
      </w:tr>
      <w:tr w:rsidR="00AB737B" w:rsidRPr="003E7EA0" w14:paraId="5B5B6011" w14:textId="77777777" w:rsidTr="00413416">
        <w:trPr>
          <w:trHeight w:val="300"/>
        </w:trPr>
        <w:tc>
          <w:tcPr>
            <w:tcW w:w="2504" w:type="dxa"/>
          </w:tcPr>
          <w:p w14:paraId="1A9B9A23" w14:textId="2F595988" w:rsidR="00AB737B" w:rsidRPr="003E7EA0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Команда разработки</w:t>
            </w:r>
          </w:p>
        </w:tc>
        <w:tc>
          <w:tcPr>
            <w:tcW w:w="2693" w:type="dxa"/>
            <w:noWrap/>
          </w:tcPr>
          <w:p w14:paraId="79F24B55" w14:textId="03000D4D" w:rsidR="00AB737B" w:rsidRPr="003E7EA0" w:rsidRDefault="00176FBC" w:rsidP="00615A47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Разработчик</w:t>
            </w:r>
          </w:p>
        </w:tc>
        <w:tc>
          <w:tcPr>
            <w:tcW w:w="4961" w:type="dxa"/>
            <w:noWrap/>
          </w:tcPr>
          <w:p w14:paraId="5F40FDF4" w14:textId="30F93CD1" w:rsidR="00AB737B" w:rsidRPr="003E7EA0" w:rsidRDefault="00413416" w:rsidP="00413416">
            <w:pPr>
              <w:jc w:val="both"/>
              <w:rPr>
                <w:rFonts w:eastAsia="Times New Roman"/>
                <w:lang w:eastAsia="ru-RU"/>
              </w:rPr>
            </w:pPr>
            <w:r>
              <w:t xml:space="preserve">IT-специалист, отвечающий за проектирование, реализацию и поддержку программной платформы сервиса доставки: мобильных приложений, сайта, </w:t>
            </w:r>
            <w:proofErr w:type="spellStart"/>
            <w:r>
              <w:t>backend</w:t>
            </w:r>
            <w:proofErr w:type="spellEnd"/>
            <w:r>
              <w:t>-систем и интеграций.</w:t>
            </w:r>
          </w:p>
        </w:tc>
      </w:tr>
    </w:tbl>
    <w:p w14:paraId="4530A7FD" w14:textId="7D9508A7" w:rsidR="0092391E" w:rsidRDefault="0092391E" w:rsidP="00876655">
      <w:pPr>
        <w:rPr>
          <w:rFonts w:eastAsiaTheme="majorEastAsia" w:cstheme="majorBidi"/>
          <w:sz w:val="24"/>
          <w:szCs w:val="24"/>
        </w:rPr>
      </w:pPr>
    </w:p>
    <w:p w14:paraId="5979EEDE" w14:textId="77777777" w:rsidR="0092391E" w:rsidRDefault="0092391E">
      <w:pPr>
        <w:spacing w:before="100" w:after="10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77F7EEE7" w14:textId="3D03E415" w:rsidR="00876655" w:rsidRDefault="0092391E" w:rsidP="0092391E">
      <w:pPr>
        <w:pStyle w:val="ab"/>
      </w:pPr>
      <w:r>
        <w:lastRenderedPageBreak/>
        <w:t>Бизнес-требования</w:t>
      </w:r>
    </w:p>
    <w:p w14:paraId="1DF10DA6" w14:textId="18E932B1" w:rsidR="0092391E" w:rsidRDefault="0092391E" w:rsidP="0092391E">
      <w:pPr>
        <w:pStyle w:val="1"/>
      </w:pPr>
      <w:r>
        <w:t>Сведения о потребности услуг на рынке</w:t>
      </w:r>
    </w:p>
    <w:p w14:paraId="454A6E7E" w14:textId="0FED3996" w:rsidR="0092391E" w:rsidRDefault="0092391E" w:rsidP="00751CAE">
      <w:pPr>
        <w:jc w:val="both"/>
      </w:pPr>
      <w:r>
        <w:t>Согласно имеющимся сведениям, в</w:t>
      </w:r>
      <w:r w:rsidRPr="0092391E">
        <w:t xml:space="preserve">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14:paraId="1AC6FC25" w14:textId="5EC3EA4F" w:rsidR="0092391E" w:rsidRDefault="0092391E" w:rsidP="00751CAE">
      <w:pPr>
        <w:jc w:val="both"/>
      </w:pPr>
    </w:p>
    <w:p w14:paraId="1D00D4DC" w14:textId="00192007" w:rsidR="0092391E" w:rsidRDefault="0092391E" w:rsidP="00751CAE">
      <w:pPr>
        <w:pStyle w:val="1"/>
        <w:jc w:val="both"/>
      </w:pPr>
      <w:r>
        <w:t>Проблемы, решение которых предлагает Сервис</w:t>
      </w:r>
    </w:p>
    <w:p w14:paraId="5EEE547A" w14:textId="078B2D4A" w:rsidR="0092391E" w:rsidRDefault="0092391E" w:rsidP="00751CAE">
      <w:pPr>
        <w:jc w:val="both"/>
      </w:pPr>
      <w:r>
        <w:t>Увеличение количества онлайн заказов, с которыми не справляются поставщики</w:t>
      </w:r>
    </w:p>
    <w:p w14:paraId="01552131" w14:textId="39E6F5D8" w:rsidR="0092391E" w:rsidRDefault="0092391E" w:rsidP="00751CAE">
      <w:pPr>
        <w:jc w:val="both"/>
      </w:pPr>
    </w:p>
    <w:p w14:paraId="6C723D47" w14:textId="0108AB61" w:rsidR="0092391E" w:rsidRDefault="0092391E" w:rsidP="00751CAE">
      <w:pPr>
        <w:pStyle w:val="1"/>
        <w:jc w:val="both"/>
      </w:pPr>
      <w:r>
        <w:t>Основное предлагаемое решение</w:t>
      </w:r>
    </w:p>
    <w:p w14:paraId="44A36109" w14:textId="197860DC" w:rsidR="0092391E" w:rsidRDefault="0092391E" w:rsidP="00751CAE">
      <w:pPr>
        <w:jc w:val="both"/>
      </w:pPr>
      <w:r>
        <w:t>Реализация сервиса доставки еды и продуктов, который сможет выполнять определенный объем заказов и таким образом закрыть потребность поставщиков в выполнении этих заказов</w:t>
      </w:r>
    </w:p>
    <w:p w14:paraId="3A288BA0" w14:textId="40813957" w:rsidR="0092391E" w:rsidRDefault="0092391E" w:rsidP="00751CAE">
      <w:pPr>
        <w:jc w:val="both"/>
      </w:pPr>
    </w:p>
    <w:p w14:paraId="38818BA2" w14:textId="05D2C76A" w:rsidR="0092391E" w:rsidRDefault="0092391E" w:rsidP="00751CAE">
      <w:pPr>
        <w:pStyle w:val="1"/>
        <w:jc w:val="both"/>
      </w:pPr>
      <w:r>
        <w:t>Бизнес-цел</w:t>
      </w:r>
      <w:r w:rsidR="0029131B">
        <w:t>и</w:t>
      </w:r>
    </w:p>
    <w:p w14:paraId="34BC83EC" w14:textId="417DD651" w:rsidR="0092391E" w:rsidRDefault="0029131B" w:rsidP="00751CAE">
      <w:pPr>
        <w:jc w:val="both"/>
      </w:pPr>
      <w:r>
        <w:t>- покрыть дополнительные потребности поставщиков в осуществлении доставок до клиентов</w:t>
      </w:r>
    </w:p>
    <w:p w14:paraId="1393A623" w14:textId="6EA03319" w:rsidR="0029131B" w:rsidRDefault="0029131B" w:rsidP="00751CAE">
      <w:pPr>
        <w:jc w:val="both"/>
      </w:pPr>
      <w:r>
        <w:t>- увеличить прибыль поставщиков за счет увеличения количества заказов и снижения количества отмен</w:t>
      </w:r>
    </w:p>
    <w:p w14:paraId="589A5D6E" w14:textId="08CBEB7F" w:rsidR="0029131B" w:rsidRDefault="0029131B" w:rsidP="00751CAE">
      <w:pPr>
        <w:jc w:val="both"/>
      </w:pPr>
      <w:r>
        <w:t xml:space="preserve">- улучшить качество оказываемых услуг по доставке за счет: скорости доставки, снижения количества просрочек, повышения рейтинга мобильных приложений поставщиков в магазинах мобильных приложений, обеспечения </w:t>
      </w:r>
    </w:p>
    <w:p w14:paraId="12162B53" w14:textId="7788CDDD" w:rsidR="00303D44" w:rsidRDefault="00303D44" w:rsidP="00751CAE">
      <w:pPr>
        <w:jc w:val="both"/>
      </w:pPr>
    </w:p>
    <w:p w14:paraId="564E98C3" w14:textId="57F490BA" w:rsidR="00303D44" w:rsidRDefault="00303D44" w:rsidP="00751CAE">
      <w:pPr>
        <w:pStyle w:val="1"/>
        <w:jc w:val="both"/>
      </w:pPr>
      <w:r>
        <w:t>Возможности применения Сервиса</w:t>
      </w:r>
    </w:p>
    <w:p w14:paraId="5C610C8E" w14:textId="7C7F50DF" w:rsidR="00303D44" w:rsidRDefault="00303D44" w:rsidP="00751CAE">
      <w:pPr>
        <w:jc w:val="both"/>
      </w:pPr>
      <w:r>
        <w:t xml:space="preserve">Сервис в первом своем исполнении будет реализован как </w:t>
      </w:r>
      <w:r>
        <w:rPr>
          <w:lang w:val="en-US"/>
        </w:rPr>
        <w:t>MVP</w:t>
      </w:r>
      <w:r w:rsidRPr="00303D44">
        <w:t xml:space="preserve">, </w:t>
      </w:r>
      <w:r>
        <w:t xml:space="preserve">имеющий ограниченный функционал, но способный решить проблемы поставщиков. Сервис в текущей своей реализации не может быть рассмотрен как полноценная замена службы доставки, а только как дополнительное решение, способное выполнить излишки заказов у поставщиков. Границы </w:t>
      </w:r>
      <w:r>
        <w:rPr>
          <w:lang w:val="en-US"/>
        </w:rPr>
        <w:t>MVP</w:t>
      </w:r>
      <w:r w:rsidRPr="00303D44">
        <w:t xml:space="preserve"> </w:t>
      </w:r>
      <w:r>
        <w:t>будут описаны в следующем разделе в качестве функций ролей системы</w:t>
      </w:r>
    </w:p>
    <w:p w14:paraId="3B4E82DB" w14:textId="4DFEF189" w:rsidR="00BC1B21" w:rsidRDefault="00BC1B21">
      <w:pPr>
        <w:spacing w:before="100" w:after="100"/>
      </w:pPr>
      <w:r>
        <w:br w:type="page"/>
      </w:r>
    </w:p>
    <w:p w14:paraId="4884F6C7" w14:textId="161538CB" w:rsidR="00BC1B21" w:rsidRDefault="00BC1B21" w:rsidP="00BC1B21">
      <w:pPr>
        <w:pStyle w:val="ab"/>
      </w:pPr>
      <w:r>
        <w:lastRenderedPageBreak/>
        <w:t>Основные роли сервиса и их функции</w:t>
      </w:r>
    </w:p>
    <w:tbl>
      <w:tblPr>
        <w:tblStyle w:val="1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C1B21" w14:paraId="110AA103" w14:textId="77777777" w:rsidTr="00615A47">
        <w:tc>
          <w:tcPr>
            <w:tcW w:w="4868" w:type="dxa"/>
            <w:shd w:val="clear" w:color="auto" w:fill="CEDBD4" w:themeFill="accent4" w:themeFillTint="66"/>
          </w:tcPr>
          <w:p w14:paraId="5466C226" w14:textId="61BA2A27" w:rsidR="00BC1B21" w:rsidRPr="003E7EA0" w:rsidRDefault="00BC1B21" w:rsidP="00615A47">
            <w:pPr>
              <w:rPr>
                <w:b/>
                <w:bCs/>
                <w:color w:val="3F564A" w:themeColor="accent4" w:themeShade="80"/>
              </w:rPr>
            </w:pPr>
            <w:r>
              <w:rPr>
                <w:b/>
                <w:bCs/>
                <w:color w:val="3F564A" w:themeColor="accent4" w:themeShade="80"/>
              </w:rPr>
              <w:t>Роль</w:t>
            </w:r>
          </w:p>
        </w:tc>
        <w:tc>
          <w:tcPr>
            <w:tcW w:w="4868" w:type="dxa"/>
            <w:shd w:val="clear" w:color="auto" w:fill="CEDBD4" w:themeFill="accent4" w:themeFillTint="66"/>
          </w:tcPr>
          <w:p w14:paraId="0533031A" w14:textId="08642A48" w:rsidR="00BC1B21" w:rsidRPr="003E7EA0" w:rsidRDefault="00BC1B21" w:rsidP="00615A47">
            <w:pPr>
              <w:rPr>
                <w:b/>
                <w:bCs/>
                <w:color w:val="3F564A" w:themeColor="accent4" w:themeShade="80"/>
              </w:rPr>
            </w:pPr>
            <w:r>
              <w:rPr>
                <w:b/>
                <w:bCs/>
                <w:color w:val="3F564A" w:themeColor="accent4" w:themeShade="80"/>
              </w:rPr>
              <w:t>Функции</w:t>
            </w:r>
          </w:p>
        </w:tc>
      </w:tr>
      <w:tr w:rsidR="00BC1B21" w:rsidRPr="006B2B7B" w14:paraId="0404B2DD" w14:textId="77777777" w:rsidTr="00BC1B21">
        <w:trPr>
          <w:trHeight w:val="300"/>
        </w:trPr>
        <w:tc>
          <w:tcPr>
            <w:tcW w:w="4868" w:type="dxa"/>
            <w:noWrap/>
          </w:tcPr>
          <w:p w14:paraId="3A7CF844" w14:textId="77777777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Поставщик</w:t>
            </w:r>
          </w:p>
          <w:p w14:paraId="5FCFBC24" w14:textId="4A9F5231" w:rsidR="00BC1B21" w:rsidRPr="006B2B7B" w:rsidRDefault="00BC1B21" w:rsidP="00BC1B2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4868" w:type="dxa"/>
            <w:noWrap/>
          </w:tcPr>
          <w:p w14:paraId="3ED188BC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Просматривать информацию о заказах</w:t>
            </w:r>
          </w:p>
          <w:p w14:paraId="07775B8F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Предоставлять информацию о заказе оператору</w:t>
            </w:r>
          </w:p>
          <w:p w14:paraId="09002677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Выполнить отгрузку товара курьеру</w:t>
            </w:r>
          </w:p>
          <w:p w14:paraId="3F7198EE" w14:textId="65D04878" w:rsidR="00BC1B21" w:rsidRPr="006B2B7B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Выполнить взаиморасчеты с финансами</w:t>
            </w:r>
          </w:p>
        </w:tc>
      </w:tr>
      <w:tr w:rsidR="00BC1B21" w:rsidRPr="003E7EA0" w14:paraId="4D48978E" w14:textId="77777777" w:rsidTr="00BC1B21">
        <w:trPr>
          <w:trHeight w:val="600"/>
        </w:trPr>
        <w:tc>
          <w:tcPr>
            <w:tcW w:w="4868" w:type="dxa"/>
          </w:tcPr>
          <w:p w14:paraId="434E77F1" w14:textId="674D192D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Курьер</w:t>
            </w:r>
          </w:p>
        </w:tc>
        <w:tc>
          <w:tcPr>
            <w:tcW w:w="4868" w:type="dxa"/>
          </w:tcPr>
          <w:p w14:paraId="68A2F213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Просматривать информацию о доступных заказах</w:t>
            </w:r>
          </w:p>
          <w:p w14:paraId="4E2DBCCF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Забронировать заказ</w:t>
            </w:r>
          </w:p>
          <w:p w14:paraId="4BB13F58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Забрать заказ у поставщика</w:t>
            </w:r>
          </w:p>
          <w:p w14:paraId="69D7ED41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Доставить заказ клиенту</w:t>
            </w:r>
          </w:p>
          <w:p w14:paraId="1BB5D219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Отмечать статус заказа</w:t>
            </w:r>
          </w:p>
          <w:p w14:paraId="345C201C" w14:textId="2949C9BF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Просмотреть информацию об оплате в личном кабинете</w:t>
            </w:r>
          </w:p>
        </w:tc>
      </w:tr>
      <w:tr w:rsidR="00BC1B21" w:rsidRPr="003E7EA0" w14:paraId="0512684F" w14:textId="77777777" w:rsidTr="00BC1B21">
        <w:trPr>
          <w:trHeight w:val="300"/>
        </w:trPr>
        <w:tc>
          <w:tcPr>
            <w:tcW w:w="4868" w:type="dxa"/>
            <w:noWrap/>
          </w:tcPr>
          <w:p w14:paraId="74EB0411" w14:textId="13CBB056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Диспетчер</w:t>
            </w:r>
          </w:p>
        </w:tc>
        <w:tc>
          <w:tcPr>
            <w:tcW w:w="4868" w:type="dxa"/>
            <w:noWrap/>
          </w:tcPr>
          <w:p w14:paraId="35C1E3A9" w14:textId="148333C8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Контролировать курьеров</w:t>
            </w:r>
            <w:r>
              <w:rPr>
                <w:rFonts w:eastAsia="Times New Roman"/>
                <w:lang w:eastAsia="ru-RU"/>
              </w:rPr>
              <w:t xml:space="preserve"> и выполнение заказов</w:t>
            </w:r>
          </w:p>
          <w:p w14:paraId="7707E613" w14:textId="6A47A009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Переназначить заказ</w:t>
            </w:r>
          </w:p>
        </w:tc>
      </w:tr>
      <w:tr w:rsidR="00BC1B21" w:rsidRPr="003E7EA0" w14:paraId="3262C443" w14:textId="77777777" w:rsidTr="00BC1B21">
        <w:trPr>
          <w:trHeight w:val="300"/>
        </w:trPr>
        <w:tc>
          <w:tcPr>
            <w:tcW w:w="4868" w:type="dxa"/>
            <w:noWrap/>
          </w:tcPr>
          <w:p w14:paraId="2E38467D" w14:textId="083896AE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Оператор</w:t>
            </w:r>
          </w:p>
        </w:tc>
        <w:tc>
          <w:tcPr>
            <w:tcW w:w="4868" w:type="dxa"/>
            <w:noWrap/>
          </w:tcPr>
          <w:p w14:paraId="2B407DD5" w14:textId="77777777" w:rsid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Внести заказ в систему</w:t>
            </w:r>
          </w:p>
          <w:p w14:paraId="3FF4EE32" w14:textId="73F0D5C7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Редактировать заказ</w:t>
            </w:r>
          </w:p>
        </w:tc>
      </w:tr>
      <w:tr w:rsidR="00BC1B21" w:rsidRPr="003E7EA0" w14:paraId="2D1E4F43" w14:textId="77777777" w:rsidTr="00BC1B21">
        <w:trPr>
          <w:trHeight w:val="300"/>
        </w:trPr>
        <w:tc>
          <w:tcPr>
            <w:tcW w:w="4868" w:type="dxa"/>
            <w:noWrap/>
          </w:tcPr>
          <w:p w14:paraId="12101EDA" w14:textId="7DF956F7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Бухгалтер</w:t>
            </w:r>
          </w:p>
        </w:tc>
        <w:tc>
          <w:tcPr>
            <w:tcW w:w="4868" w:type="dxa"/>
            <w:noWrap/>
          </w:tcPr>
          <w:p w14:paraId="31A4D0FD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Получить информацию о заказах в свою ИТ-систему</w:t>
            </w:r>
          </w:p>
          <w:p w14:paraId="1AF24823" w14:textId="3410D801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Выполнить взаиморасчеты</w:t>
            </w:r>
          </w:p>
          <w:p w14:paraId="0F7C42E0" w14:textId="29AFB4A0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Рассчитать</w:t>
            </w:r>
            <w:r w:rsidRPr="00BC1B21">
              <w:rPr>
                <w:rFonts w:eastAsia="Times New Roman"/>
                <w:lang w:eastAsia="ru-RU"/>
              </w:rPr>
              <w:t xml:space="preserve"> оплату курьеров</w:t>
            </w:r>
          </w:p>
        </w:tc>
      </w:tr>
      <w:tr w:rsidR="00BC1B21" w:rsidRPr="003E7EA0" w14:paraId="30D56244" w14:textId="77777777" w:rsidTr="00615A47">
        <w:trPr>
          <w:trHeight w:val="300"/>
        </w:trPr>
        <w:tc>
          <w:tcPr>
            <w:tcW w:w="4868" w:type="dxa"/>
            <w:noWrap/>
          </w:tcPr>
          <w:p w14:paraId="7ED3868B" w14:textId="618A460D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Администратор</w:t>
            </w:r>
          </w:p>
        </w:tc>
        <w:tc>
          <w:tcPr>
            <w:tcW w:w="4868" w:type="dxa"/>
            <w:noWrap/>
          </w:tcPr>
          <w:p w14:paraId="3D1A5ECF" w14:textId="77777777" w:rsidR="00BC1B21" w:rsidRP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Зарегистрировать курьера</w:t>
            </w:r>
          </w:p>
          <w:p w14:paraId="13DD6E19" w14:textId="37B405DD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Управлять правами доступа пользователей</w:t>
            </w:r>
          </w:p>
        </w:tc>
      </w:tr>
      <w:tr w:rsidR="00BC1B21" w:rsidRPr="003E7EA0" w14:paraId="50DAAD5C" w14:textId="77777777" w:rsidTr="00BC1B21">
        <w:trPr>
          <w:trHeight w:val="300"/>
        </w:trPr>
        <w:tc>
          <w:tcPr>
            <w:tcW w:w="4868" w:type="dxa"/>
            <w:noWrap/>
          </w:tcPr>
          <w:p w14:paraId="0527927D" w14:textId="10AE5889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Основатель стартапа</w:t>
            </w:r>
          </w:p>
        </w:tc>
        <w:tc>
          <w:tcPr>
            <w:tcW w:w="4868" w:type="dxa"/>
            <w:noWrap/>
          </w:tcPr>
          <w:p w14:paraId="29D61333" w14:textId="77777777" w:rsidR="00BC1B21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Просматривать статистику заказов</w:t>
            </w:r>
          </w:p>
          <w:p w14:paraId="5A2B7956" w14:textId="5E0BED31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Просматривать финансовые отчеты</w:t>
            </w:r>
          </w:p>
        </w:tc>
      </w:tr>
      <w:tr w:rsidR="00BC1B21" w:rsidRPr="003E7EA0" w14:paraId="391A6163" w14:textId="77777777" w:rsidTr="00BC1B21">
        <w:trPr>
          <w:trHeight w:val="300"/>
        </w:trPr>
        <w:tc>
          <w:tcPr>
            <w:tcW w:w="4868" w:type="dxa"/>
            <w:noWrap/>
          </w:tcPr>
          <w:p w14:paraId="70398972" w14:textId="0B874442" w:rsidR="00BC1B21" w:rsidRPr="003E7EA0" w:rsidRDefault="00BC1B21" w:rsidP="00BC1B2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Разработчик</w:t>
            </w:r>
          </w:p>
        </w:tc>
        <w:tc>
          <w:tcPr>
            <w:tcW w:w="4868" w:type="dxa"/>
            <w:noWrap/>
          </w:tcPr>
          <w:p w14:paraId="6A5AD140" w14:textId="15D4036D" w:rsidR="00BC1B21" w:rsidRPr="003E7EA0" w:rsidRDefault="00BC1B21" w:rsidP="00BC1B21">
            <w:pPr>
              <w:jc w:val="both"/>
              <w:rPr>
                <w:rFonts w:eastAsia="Times New Roman"/>
                <w:lang w:eastAsia="ru-RU"/>
              </w:rPr>
            </w:pPr>
            <w:r w:rsidRPr="00BC1B21">
              <w:rPr>
                <w:rFonts w:eastAsia="Times New Roman"/>
                <w:lang w:eastAsia="ru-RU"/>
              </w:rPr>
              <w:t>Создать и поддерживать систему</w:t>
            </w:r>
          </w:p>
        </w:tc>
      </w:tr>
    </w:tbl>
    <w:p w14:paraId="697610D5" w14:textId="77777777" w:rsidR="00BC1B21" w:rsidRPr="00303D44" w:rsidRDefault="00BC1B21" w:rsidP="00303D44"/>
    <w:sectPr w:rsidR="00BC1B21" w:rsidRPr="00303D44" w:rsidSect="0092391E">
      <w:pgSz w:w="11906" w:h="16838" w:code="9"/>
      <w:pgMar w:top="-568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FE17" w14:textId="77777777" w:rsidR="00E11335" w:rsidRDefault="00E11335">
      <w:r>
        <w:separator/>
      </w:r>
    </w:p>
  </w:endnote>
  <w:endnote w:type="continuationSeparator" w:id="0">
    <w:p w14:paraId="05F86F91" w14:textId="77777777" w:rsidR="00E11335" w:rsidRDefault="00E1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D257" w14:textId="77777777" w:rsidR="00E11335" w:rsidRDefault="00E11335">
      <w:r>
        <w:separator/>
      </w:r>
    </w:p>
  </w:footnote>
  <w:footnote w:type="continuationSeparator" w:id="0">
    <w:p w14:paraId="2C4E07FE" w14:textId="77777777" w:rsidR="00E11335" w:rsidRDefault="00E1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7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C9"/>
    <w:rsid w:val="00001178"/>
    <w:rsid w:val="00022357"/>
    <w:rsid w:val="00033CC9"/>
    <w:rsid w:val="00056A41"/>
    <w:rsid w:val="00072585"/>
    <w:rsid w:val="0007293E"/>
    <w:rsid w:val="00081D4D"/>
    <w:rsid w:val="00090F53"/>
    <w:rsid w:val="000D1B9D"/>
    <w:rsid w:val="000F21A5"/>
    <w:rsid w:val="00151E11"/>
    <w:rsid w:val="00176FBC"/>
    <w:rsid w:val="00184799"/>
    <w:rsid w:val="0019575F"/>
    <w:rsid w:val="00196BE1"/>
    <w:rsid w:val="001F613B"/>
    <w:rsid w:val="002014A5"/>
    <w:rsid w:val="002135A0"/>
    <w:rsid w:val="0029131B"/>
    <w:rsid w:val="002A2B44"/>
    <w:rsid w:val="002A3FCB"/>
    <w:rsid w:val="002D3701"/>
    <w:rsid w:val="00303D44"/>
    <w:rsid w:val="00386C23"/>
    <w:rsid w:val="003871FA"/>
    <w:rsid w:val="003B5FCE"/>
    <w:rsid w:val="003E7EA0"/>
    <w:rsid w:val="00402E7E"/>
    <w:rsid w:val="00413416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64874"/>
    <w:rsid w:val="0058206D"/>
    <w:rsid w:val="00591AB5"/>
    <w:rsid w:val="005D2056"/>
    <w:rsid w:val="006150B0"/>
    <w:rsid w:val="00624148"/>
    <w:rsid w:val="00624304"/>
    <w:rsid w:val="00635577"/>
    <w:rsid w:val="00655F6F"/>
    <w:rsid w:val="00684306"/>
    <w:rsid w:val="006B2B7B"/>
    <w:rsid w:val="00703F95"/>
    <w:rsid w:val="007173EB"/>
    <w:rsid w:val="00751CAE"/>
    <w:rsid w:val="007638A6"/>
    <w:rsid w:val="007702C6"/>
    <w:rsid w:val="00772E3C"/>
    <w:rsid w:val="00774146"/>
    <w:rsid w:val="0078288E"/>
    <w:rsid w:val="00786D8E"/>
    <w:rsid w:val="00797F60"/>
    <w:rsid w:val="007B3F2B"/>
    <w:rsid w:val="007B507E"/>
    <w:rsid w:val="00803A51"/>
    <w:rsid w:val="008361F1"/>
    <w:rsid w:val="0083758C"/>
    <w:rsid w:val="00872243"/>
    <w:rsid w:val="0087444D"/>
    <w:rsid w:val="008746A9"/>
    <w:rsid w:val="00876655"/>
    <w:rsid w:val="00883FFD"/>
    <w:rsid w:val="00895650"/>
    <w:rsid w:val="008E1349"/>
    <w:rsid w:val="00907EA5"/>
    <w:rsid w:val="009104D4"/>
    <w:rsid w:val="0092391E"/>
    <w:rsid w:val="009579FE"/>
    <w:rsid w:val="00967B20"/>
    <w:rsid w:val="00A12843"/>
    <w:rsid w:val="00A84617"/>
    <w:rsid w:val="00AB3E35"/>
    <w:rsid w:val="00AB737B"/>
    <w:rsid w:val="00B04252"/>
    <w:rsid w:val="00B51AD7"/>
    <w:rsid w:val="00B7207F"/>
    <w:rsid w:val="00BC1B21"/>
    <w:rsid w:val="00C021A3"/>
    <w:rsid w:val="00C04B20"/>
    <w:rsid w:val="00C139A1"/>
    <w:rsid w:val="00C145EB"/>
    <w:rsid w:val="00C1489F"/>
    <w:rsid w:val="00C41E6E"/>
    <w:rsid w:val="00C5405D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11335"/>
    <w:rsid w:val="00E33EF8"/>
    <w:rsid w:val="00E60A93"/>
    <w:rsid w:val="00EA5A86"/>
    <w:rsid w:val="00F1200F"/>
    <w:rsid w:val="00F80633"/>
    <w:rsid w:val="00F9136A"/>
    <w:rsid w:val="00F920B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CA68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1">
    <w:name w:val="heading 1"/>
    <w:basedOn w:val="a1"/>
    <w:next w:val="a1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21">
    <w:name w:val="heading 2"/>
    <w:basedOn w:val="a1"/>
    <w:next w:val="a1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31">
    <w:name w:val="heading 3"/>
    <w:basedOn w:val="a1"/>
    <w:next w:val="a1"/>
    <w:link w:val="32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qFormat/>
    <w:rPr>
      <w:color w:val="808080"/>
    </w:rPr>
  </w:style>
  <w:style w:type="paragraph" w:customStyle="1" w:styleId="a7">
    <w:name w:val="Заполнитель фона"/>
    <w:basedOn w:val="a1"/>
    <w:next w:val="a1"/>
    <w:semiHidden/>
    <w:qFormat/>
    <w:rsid w:val="00E33EF8"/>
    <w:pPr>
      <w:spacing w:before="0" w:after="600"/>
    </w:pPr>
    <w:rPr>
      <w:sz w:val="10"/>
    </w:rPr>
  </w:style>
  <w:style w:type="paragraph" w:styleId="a8">
    <w:name w:val="footer"/>
    <w:basedOn w:val="a1"/>
    <w:link w:val="a9"/>
    <w:uiPriority w:val="99"/>
    <w:semiHidden/>
    <w:rsid w:val="007173EB"/>
    <w:pPr>
      <w:spacing w:before="0" w:after="0"/>
      <w:jc w:val="right"/>
    </w:pPr>
  </w:style>
  <w:style w:type="character" w:customStyle="1" w:styleId="a9">
    <w:name w:val="Нижний колонтитул Знак"/>
    <w:basedOn w:val="a2"/>
    <w:link w:val="a8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aa">
    <w:name w:val="Title"/>
    <w:basedOn w:val="a1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-6">
    <w:name w:val="List Table 6 Colorful"/>
    <w:basedOn w:val="a3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0">
    <w:name w:val="List Bullet"/>
    <w:basedOn w:val="a1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ab">
    <w:name w:val="Subtitle"/>
    <w:basedOn w:val="a1"/>
    <w:next w:val="a1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42">
    <w:name w:val="Заголовок 4 Знак"/>
    <w:basedOn w:val="a2"/>
    <w:link w:val="41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ac">
    <w:name w:val="header"/>
    <w:basedOn w:val="a1"/>
    <w:link w:val="ad"/>
    <w:uiPriority w:val="99"/>
    <w:semiHidden/>
    <w:rsid w:val="007173EB"/>
    <w:pPr>
      <w:spacing w:before="0" w:after="0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ae">
    <w:name w:val="Balloon Text"/>
    <w:basedOn w:val="a1"/>
    <w:link w:val="af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2A3FCB"/>
    <w:rPr>
      <w:rFonts w:ascii="Segoe UI" w:hAnsi="Segoe UI" w:cs="Segoe UI"/>
      <w:szCs w:val="18"/>
    </w:rPr>
  </w:style>
  <w:style w:type="paragraph" w:styleId="af0">
    <w:name w:val="Bibliography"/>
    <w:basedOn w:val="a1"/>
    <w:next w:val="a1"/>
    <w:uiPriority w:val="37"/>
    <w:semiHidden/>
    <w:unhideWhenUsed/>
    <w:rsid w:val="002A3FCB"/>
  </w:style>
  <w:style w:type="paragraph" w:styleId="af1">
    <w:name w:val="Block Text"/>
    <w:basedOn w:val="a1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af2">
    <w:name w:val="Body Text"/>
    <w:basedOn w:val="a1"/>
    <w:link w:val="af3"/>
    <w:uiPriority w:val="99"/>
    <w:semiHidden/>
    <w:unhideWhenUsed/>
    <w:rsid w:val="002A3FCB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2A3FCB"/>
    <w:rPr>
      <w:szCs w:val="21"/>
    </w:rPr>
  </w:style>
  <w:style w:type="paragraph" w:styleId="22">
    <w:name w:val="Body Text 2"/>
    <w:basedOn w:val="a1"/>
    <w:link w:val="23"/>
    <w:uiPriority w:val="99"/>
    <w:semiHidden/>
    <w:unhideWhenUsed/>
    <w:rsid w:val="002A3FCB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semiHidden/>
    <w:rsid w:val="002A3FCB"/>
    <w:rPr>
      <w:szCs w:val="21"/>
    </w:rPr>
  </w:style>
  <w:style w:type="paragraph" w:styleId="33">
    <w:name w:val="Body Text 3"/>
    <w:basedOn w:val="a1"/>
    <w:link w:val="34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A3FCB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3FCB"/>
    <w:pPr>
      <w:spacing w:after="10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2A3FCB"/>
    <w:rPr>
      <w:szCs w:val="21"/>
    </w:rPr>
  </w:style>
  <w:style w:type="paragraph" w:styleId="af6">
    <w:name w:val="Body Text Indent"/>
    <w:basedOn w:val="a1"/>
    <w:link w:val="af7"/>
    <w:uiPriority w:val="99"/>
    <w:semiHidden/>
    <w:unhideWhenUsed/>
    <w:rsid w:val="002A3FCB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2A3FCB"/>
    <w:rPr>
      <w:szCs w:val="21"/>
    </w:rPr>
  </w:style>
  <w:style w:type="paragraph" w:styleId="24">
    <w:name w:val="Body Text First Indent 2"/>
    <w:basedOn w:val="af6"/>
    <w:link w:val="25"/>
    <w:uiPriority w:val="99"/>
    <w:semiHidden/>
    <w:unhideWhenUsed/>
    <w:rsid w:val="002A3FCB"/>
    <w:pPr>
      <w:spacing w:after="100"/>
      <w:ind w:firstLine="360"/>
    </w:pPr>
  </w:style>
  <w:style w:type="character" w:customStyle="1" w:styleId="25">
    <w:name w:val="Красная строка 2 Знак"/>
    <w:basedOn w:val="af7"/>
    <w:link w:val="24"/>
    <w:uiPriority w:val="99"/>
    <w:semiHidden/>
    <w:rsid w:val="002A3FCB"/>
    <w:rPr>
      <w:szCs w:val="21"/>
    </w:rPr>
  </w:style>
  <w:style w:type="paragraph" w:styleId="26">
    <w:name w:val="Body Text Indent 2"/>
    <w:basedOn w:val="a1"/>
    <w:link w:val="27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27">
    <w:name w:val="Основной текст с отступом 2 Знак"/>
    <w:basedOn w:val="a2"/>
    <w:link w:val="26"/>
    <w:uiPriority w:val="99"/>
    <w:semiHidden/>
    <w:rsid w:val="002A3FCB"/>
    <w:rPr>
      <w:szCs w:val="21"/>
    </w:rPr>
  </w:style>
  <w:style w:type="paragraph" w:styleId="35">
    <w:name w:val="Body Text Indent 3"/>
    <w:basedOn w:val="a1"/>
    <w:link w:val="36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A3FCB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af9">
    <w:name w:val="caption"/>
    <w:basedOn w:val="a1"/>
    <w:next w:val="a1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fb">
    <w:name w:val="Прощание Знак"/>
    <w:basedOn w:val="a2"/>
    <w:link w:val="afa"/>
    <w:uiPriority w:val="99"/>
    <w:semiHidden/>
    <w:rsid w:val="002A3FCB"/>
    <w:rPr>
      <w:szCs w:val="21"/>
    </w:rPr>
  </w:style>
  <w:style w:type="table" w:styleId="afc">
    <w:name w:val="Colorful Grid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-60">
    <w:name w:val="Colorful Grid Accent 6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61">
    <w:name w:val="Colorful List Accent 6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2A3FC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2A3FCB"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2A3FCB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3FC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A3FCB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-63">
    <w:name w:val="Dark List Accent 6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aff5">
    <w:name w:val="Date"/>
    <w:basedOn w:val="a1"/>
    <w:link w:val="aff6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aff6">
    <w:name w:val="Дата Знак"/>
    <w:basedOn w:val="a2"/>
    <w:link w:val="aff5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aff7">
    <w:name w:val="Document Map"/>
    <w:basedOn w:val="a1"/>
    <w:link w:val="aff8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2A3FCB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A3FCB"/>
    <w:pPr>
      <w:spacing w:before="0"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2A3FCB"/>
    <w:rPr>
      <w:szCs w:val="21"/>
    </w:rPr>
  </w:style>
  <w:style w:type="character" w:styleId="affb">
    <w:name w:val="Emphasis"/>
    <w:basedOn w:val="a2"/>
    <w:uiPriority w:val="20"/>
    <w:semiHidden/>
    <w:unhideWhenUsed/>
    <w:qFormat/>
    <w:rsid w:val="002A3FCB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A3FCB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A3FCB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28">
    <w:name w:val="envelope return"/>
    <w:basedOn w:val="a1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A3FCB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A3FCB"/>
    <w:rPr>
      <w:szCs w:val="20"/>
    </w:rPr>
  </w:style>
  <w:style w:type="table" w:styleId="-13">
    <w:name w:val="Grid Table 1 Light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220">
    <w:name w:val="Grid Table 2 Accent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230">
    <w:name w:val="Grid Table 2 Accent 3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24">
    <w:name w:val="Grid Table 2 Accent 4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25">
    <w:name w:val="Grid Table 2 Accent 5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26">
    <w:name w:val="Grid Table 2 Accent 6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33">
    <w:name w:val="Grid Table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-43">
    <w:name w:val="Grid Table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420">
    <w:name w:val="Grid Table 4 Accent 2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430">
    <w:name w:val="Grid Table 4 Accent 3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44">
    <w:name w:val="Grid Table 4 Accent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45">
    <w:name w:val="Grid Table 4 Accent 5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46">
    <w:name w:val="Grid Table 4 Accent 6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53">
    <w:name w:val="Grid Table 5 Dark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-520">
    <w:name w:val="Grid Table 5 Dark Accent 2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-530">
    <w:name w:val="Grid Table 5 Dark Accent 3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-54">
    <w:name w:val="Grid Table 5 Dark Accent 4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-55">
    <w:name w:val="Grid Table 5 Dark Accent 5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-56">
    <w:name w:val="Grid Table 5 Dark Accent 6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-64">
    <w:name w:val="Grid Table 6 Colorful"/>
    <w:basedOn w:val="a3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620">
    <w:name w:val="Grid Table 6 Colorful Accent 2"/>
    <w:basedOn w:val="a3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630">
    <w:name w:val="Grid Table 6 Colorful Accent 3"/>
    <w:basedOn w:val="a3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640">
    <w:name w:val="Grid Table 6 Colorful Accent 4"/>
    <w:basedOn w:val="a3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65">
    <w:name w:val="Grid Table 6 Colorful Accent 5"/>
    <w:basedOn w:val="a3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66">
    <w:name w:val="Grid Table 6 Colorful Accent 6"/>
    <w:basedOn w:val="a3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7">
    <w:name w:val="Grid Table 7 Colorful"/>
    <w:basedOn w:val="a3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60">
    <w:name w:val="Заголовок 6 Знак"/>
    <w:basedOn w:val="a2"/>
    <w:link w:val="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80">
    <w:name w:val="Заголовок 8 Знак"/>
    <w:basedOn w:val="a2"/>
    <w:link w:val="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A3FCB"/>
  </w:style>
  <w:style w:type="paragraph" w:styleId="HTML0">
    <w:name w:val="HTML Address"/>
    <w:basedOn w:val="a1"/>
    <w:link w:val="HTML1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A3FCB"/>
    <w:rPr>
      <w:i/>
      <w:iCs/>
      <w:szCs w:val="21"/>
    </w:rPr>
  </w:style>
  <w:style w:type="character" w:styleId="HTML2">
    <w:name w:val="HTML Cite"/>
    <w:basedOn w:val="a2"/>
    <w:uiPriority w:val="99"/>
    <w:semiHidden/>
    <w:unhideWhenUsed/>
    <w:rsid w:val="002A3FCB"/>
    <w:rPr>
      <w:i/>
      <w:iCs/>
    </w:rPr>
  </w:style>
  <w:style w:type="character" w:styleId="HTML3">
    <w:name w:val="HTML Code"/>
    <w:basedOn w:val="a2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A3FC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A3FC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A3FCB"/>
    <w:rPr>
      <w:i/>
      <w:iCs/>
    </w:rPr>
  </w:style>
  <w:style w:type="character" w:styleId="afff4">
    <w:name w:val="Hyperlink"/>
    <w:basedOn w:val="a2"/>
    <w:uiPriority w:val="99"/>
    <w:semiHidden/>
    <w:unhideWhenUsed/>
    <w:rsid w:val="002A3FCB"/>
    <w:rPr>
      <w:color w:val="0563C1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afff5">
    <w:name w:val="index heading"/>
    <w:basedOn w:val="a1"/>
    <w:next w:val="10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afff8">
    <w:name w:val="Intense Reference"/>
    <w:basedOn w:val="a2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afff9">
    <w:name w:val="Light Grid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2A3FCB"/>
  </w:style>
  <w:style w:type="paragraph" w:styleId="afffd">
    <w:name w:val="List"/>
    <w:basedOn w:val="a1"/>
    <w:uiPriority w:val="99"/>
    <w:semiHidden/>
    <w:unhideWhenUsed/>
    <w:rsid w:val="002A3FCB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A3FCB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A3FCB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A3FCB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A3FCB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afffe">
    <w:name w:val="List Continue"/>
    <w:basedOn w:val="a1"/>
    <w:uiPriority w:val="99"/>
    <w:semiHidden/>
    <w:unhideWhenUsed/>
    <w:rsid w:val="002A3FCB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A3FCB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a">
    <w:name w:val="List Number"/>
    <w:basedOn w:val="a1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2">
    <w:name w:val="List Number 2"/>
    <w:basedOn w:val="a1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affff">
    <w:name w:val="List Paragraph"/>
    <w:basedOn w:val="a1"/>
    <w:uiPriority w:val="34"/>
    <w:semiHidden/>
    <w:qFormat/>
    <w:rsid w:val="002A3FCB"/>
    <w:pPr>
      <w:ind w:left="720"/>
      <w:contextualSpacing/>
    </w:pPr>
  </w:style>
  <w:style w:type="table" w:styleId="-1a">
    <w:name w:val="List Table 1 Light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121">
    <w:name w:val="List Table 1 Light Accent 2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131">
    <w:name w:val="List Table 1 Light Accent 3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140">
    <w:name w:val="List Table 1 Light Accent 4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150">
    <w:name w:val="List Table 1 Light Accent 5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160">
    <w:name w:val="List Table 1 Light Accent 6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2a">
    <w:name w:val="List Table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221">
    <w:name w:val="List Table 2 Accent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231">
    <w:name w:val="List Table 2 Accent 3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240">
    <w:name w:val="List Table 2 Accent 4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250">
    <w:name w:val="List Table 2 Accent 5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260">
    <w:name w:val="List Table 2 Accent 6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3a">
    <w:name w:val="List Table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421">
    <w:name w:val="List Table 4 Accent 2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431">
    <w:name w:val="List Table 4 Accent 3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440">
    <w:name w:val="List Table 4 Accent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450">
    <w:name w:val="List Table 4 Accent 5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460">
    <w:name w:val="List Table 4 Accent 6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5a">
    <w:name w:val="List Table 5 Dark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1">
    <w:name w:val="List Table 6 Colorful Accent 1"/>
    <w:basedOn w:val="a3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621">
    <w:name w:val="List Table 6 Colorful Accent 2"/>
    <w:basedOn w:val="a3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631">
    <w:name w:val="List Table 6 Colorful Accent 3"/>
    <w:basedOn w:val="a3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641">
    <w:name w:val="List Table 6 Colorful Accent 4"/>
    <w:basedOn w:val="a3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650">
    <w:name w:val="List Table 6 Colorful Accent 5"/>
    <w:basedOn w:val="a3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660">
    <w:name w:val="List Table 6 Colorful Accent 6"/>
    <w:basedOn w:val="a3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70">
    <w:name w:val="List Table 7 Colorful"/>
    <w:basedOn w:val="a3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2A3FCB"/>
    <w:rPr>
      <w:rFonts w:ascii="Consolas" w:hAnsi="Consolas"/>
      <w:szCs w:val="20"/>
    </w:rPr>
  </w:style>
  <w:style w:type="table" w:styleId="11">
    <w:name w:val="Medium Grid 1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1"/>
    <w:link w:val="affff3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4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affff5">
    <w:name w:val="Normal (Web)"/>
    <w:basedOn w:val="a1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2A3FCB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A3FCB"/>
    <w:pPr>
      <w:spacing w:before="0" w:after="0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2A3FCB"/>
    <w:rPr>
      <w:szCs w:val="21"/>
    </w:rPr>
  </w:style>
  <w:style w:type="character" w:styleId="affff9">
    <w:name w:val="page number"/>
    <w:basedOn w:val="a2"/>
    <w:uiPriority w:val="99"/>
    <w:semiHidden/>
    <w:unhideWhenUsed/>
    <w:rsid w:val="002A3FCB"/>
  </w:style>
  <w:style w:type="table" w:styleId="14">
    <w:name w:val="Plain Table 1"/>
    <w:basedOn w:val="a3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affffb">
    <w:name w:val="Текст Знак"/>
    <w:basedOn w:val="a2"/>
    <w:link w:val="affffa"/>
    <w:uiPriority w:val="99"/>
    <w:semiHidden/>
    <w:rsid w:val="002A3FCB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A3FCB"/>
  </w:style>
  <w:style w:type="character" w:customStyle="1" w:styleId="affffd">
    <w:name w:val="Приветствие Знак"/>
    <w:basedOn w:val="a2"/>
    <w:link w:val="affffc"/>
    <w:uiPriority w:val="99"/>
    <w:semiHidden/>
    <w:rsid w:val="002A3FCB"/>
    <w:rPr>
      <w:szCs w:val="21"/>
    </w:rPr>
  </w:style>
  <w:style w:type="paragraph" w:styleId="affffe">
    <w:name w:val="Signature"/>
    <w:basedOn w:val="a1"/>
    <w:link w:val="afffff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fffff">
    <w:name w:val="Подпись Знак"/>
    <w:basedOn w:val="a2"/>
    <w:link w:val="affffe"/>
    <w:uiPriority w:val="99"/>
    <w:semiHidden/>
    <w:rsid w:val="002A3FCB"/>
    <w:rPr>
      <w:szCs w:val="21"/>
    </w:rPr>
  </w:style>
  <w:style w:type="character" w:styleId="afffff0">
    <w:name w:val="Strong"/>
    <w:basedOn w:val="a2"/>
    <w:uiPriority w:val="22"/>
    <w:semiHidden/>
    <w:unhideWhenUsed/>
    <w:qFormat/>
    <w:rsid w:val="002A3FCB"/>
    <w:rPr>
      <w:b/>
      <w:bCs/>
    </w:rPr>
  </w:style>
  <w:style w:type="character" w:styleId="afffff1">
    <w:name w:val="Subtle Emphasis"/>
    <w:basedOn w:val="a2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afffff2">
    <w:name w:val="Subtle Reference"/>
    <w:basedOn w:val="a2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a">
    <w:name w:val="Table List 6"/>
    <w:basedOn w:val="a3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A3FCB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A3FCB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2A3FCB"/>
  </w:style>
  <w:style w:type="paragraph" w:styleId="2f9">
    <w:name w:val="toc 2"/>
    <w:basedOn w:val="a1"/>
    <w:next w:val="a1"/>
    <w:autoRedefine/>
    <w:uiPriority w:val="39"/>
    <w:semiHidden/>
    <w:unhideWhenUsed/>
    <w:rsid w:val="002A3FCB"/>
    <w:pPr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A3FCB"/>
    <w:pPr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A3FCB"/>
    <w:pPr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A3FCB"/>
    <w:pPr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A3FCB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A3FCB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A3FCB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A3FCB"/>
    <w:pPr>
      <w:ind w:left="1760"/>
    </w:pPr>
  </w:style>
  <w:style w:type="paragraph" w:styleId="afffffb">
    <w:name w:val="TOC Heading"/>
    <w:basedOn w:val="1"/>
    <w:next w:val="a1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1d">
    <w:name w:val="Стиль1"/>
    <w:basedOn w:val="a3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32">
    <w:name w:val="Заголовок 3 Знак"/>
    <w:basedOn w:val="a2"/>
    <w:link w:val="31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afffffc">
    <w:name w:val="Номера страниц"/>
    <w:basedOn w:val="a1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lasenko\AppData\Roaming\Microsoft\Templates\&#1050;&#1083;&#1072;&#1089;&#1089;&#1080;&#1095;&#1077;&#1089;&#1082;&#1080;&#1081;%20&#1087;&#1088;&#1086;&#1090;&#1086;&#1082;&#1086;&#1083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Классический протокол.dotx</Template>
  <TotalTime>0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2025-07-12T08:10:00Z</dcterms:created>
  <dcterms:modified xsi:type="dcterms:W3CDTF">2025-07-12T10:10:00Z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