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A3C7" w14:textId="4B0F2D08" w:rsidR="00A84617" w:rsidRDefault="00A84617" w:rsidP="00A84617">
      <w:pPr>
        <w:pStyle w:val="a7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222"/>
        <w:gridCol w:w="6524"/>
      </w:tblGrid>
      <w:tr w:rsidR="00A84617" w:rsidRPr="00184799" w14:paraId="1953853D" w14:textId="77777777" w:rsidTr="00007D14">
        <w:tc>
          <w:tcPr>
            <w:tcW w:w="10080" w:type="dxa"/>
            <w:gridSpan w:val="2"/>
          </w:tcPr>
          <w:p w14:paraId="62CACE26" w14:textId="3625C280" w:rsidR="00A84617" w:rsidRPr="00797F60" w:rsidRDefault="00734794" w:rsidP="00007D14">
            <w:pPr>
              <w:pStyle w:val="aa"/>
            </w:pPr>
            <w:r>
              <w:t>Протокол проведения ролевой игры</w:t>
            </w:r>
          </w:p>
        </w:tc>
      </w:tr>
      <w:tr w:rsidR="00A84617" w:rsidRPr="00184799" w14:paraId="7724827D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342B2B2F" w14:textId="05224CBD" w:rsidR="00A84617" w:rsidRPr="00734794" w:rsidRDefault="00734794" w:rsidP="00007D14">
            <w:pPr>
              <w:pStyle w:val="ab"/>
            </w:pPr>
            <w:r>
              <w:t xml:space="preserve">команды </w:t>
            </w:r>
            <w:r>
              <w:rPr>
                <w:lang w:val="en-US"/>
              </w:rPr>
              <w:t>rik</w:t>
            </w:r>
            <w:r w:rsidRPr="00734794">
              <w:t xml:space="preserve"> </w:t>
            </w:r>
            <w:r>
              <w:rPr>
                <w:lang w:val="en-US"/>
              </w:rPr>
              <w:t>team</w:t>
            </w:r>
            <w:r w:rsidRPr="00734794">
              <w:t xml:space="preserve"> </w:t>
            </w:r>
            <w:r>
              <w:t xml:space="preserve">в рамках </w:t>
            </w:r>
            <w:r>
              <w:rPr>
                <w:lang w:val="en-US"/>
              </w:rPr>
              <w:t>ex</w:t>
            </w:r>
            <w:r w:rsidRPr="00734794">
              <w:t xml:space="preserve">00 </w:t>
            </w:r>
            <w:r>
              <w:br/>
              <w:t xml:space="preserve">проекта </w:t>
            </w:r>
            <w:r>
              <w:rPr>
                <w:lang w:val="en-US"/>
              </w:rPr>
              <w:t>BSA</w:t>
            </w:r>
            <w:r w:rsidRPr="00734794">
              <w:t>03</w:t>
            </w:r>
          </w:p>
        </w:tc>
      </w:tr>
      <w:tr w:rsidR="00A84617" w:rsidRPr="00184799" w14:paraId="24298B31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EAEDC23" w14:textId="77777777" w:rsidR="00A84617" w:rsidRPr="00876655" w:rsidRDefault="000C732A" w:rsidP="00876655">
            <w:sdt>
              <w:sdtPr>
                <w:id w:val="-1327819981"/>
                <w:placeholder>
                  <w:docPart w:val="D2E720F32AAE4DA9B6FFC99E2A877490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rPr>
                    <w:lang w:bidi="ru-RU"/>
                  </w:rPr>
                  <w:t>Дата:</w:t>
                </w:r>
              </w:sdtContent>
            </w:sdt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54005C1" w14:textId="7ADE306F" w:rsidR="00A84617" w:rsidRPr="00C021A3" w:rsidRDefault="00734794" w:rsidP="00876655">
            <w:r w:rsidRPr="00734794">
              <w:rPr>
                <w:lang w:val="en-US"/>
              </w:rPr>
              <w:t>10.07.2025</w:t>
            </w:r>
          </w:p>
        </w:tc>
      </w:tr>
      <w:tr w:rsidR="00A84617" w:rsidRPr="00184799" w14:paraId="5E3A9E88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68CD949D" w14:textId="77777777" w:rsidR="00A84617" w:rsidRPr="00876655" w:rsidRDefault="000C732A" w:rsidP="00876655">
            <w:sdt>
              <w:sdtPr>
                <w:id w:val="1162287983"/>
                <w:placeholder>
                  <w:docPart w:val="6AC2122F63554DAE9FFB2FD90DE1A27B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rPr>
                    <w:lang w:bidi="ru-RU"/>
                  </w:rPr>
                  <w:t>Время:</w:t>
                </w:r>
              </w:sdtContent>
            </w:sdt>
            <w:r w:rsidR="00A84617" w:rsidRPr="00876655">
              <w:rPr>
                <w:lang w:bidi="ru-RU"/>
              </w:rPr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31CB459E" w14:textId="0DB94A95" w:rsidR="00A84617" w:rsidRPr="00C021A3" w:rsidRDefault="00734794" w:rsidP="00876655">
            <w:r>
              <w:t>19:00</w:t>
            </w:r>
            <w:r w:rsidR="00A84617">
              <w:rPr>
                <w:lang w:bidi="ru-RU"/>
              </w:rPr>
              <w:t xml:space="preserve"> </w:t>
            </w:r>
          </w:p>
        </w:tc>
      </w:tr>
      <w:tr w:rsidR="00A84617" w:rsidRPr="00184799" w14:paraId="5F932DD3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9E0A2F9" w14:textId="0D45CF17" w:rsidR="00A84617" w:rsidRPr="00C021A3" w:rsidRDefault="00734794" w:rsidP="00876655">
            <w:r>
              <w:rPr>
                <w:lang w:val="en-US"/>
              </w:rPr>
              <w:t>TL:</w:t>
            </w:r>
            <w:r w:rsidR="00A84617" w:rsidRPr="00C021A3">
              <w:rPr>
                <w:lang w:bidi="ru-RU"/>
              </w:rPr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9D8DC96" w14:textId="510B68ED" w:rsidR="00A84617" w:rsidRPr="00C021A3" w:rsidRDefault="00734794" w:rsidP="00876655">
            <w:proofErr w:type="spellStart"/>
            <w:r>
              <w:rPr>
                <w:lang w:val="en-US"/>
              </w:rPr>
              <w:t>rosioslo</w:t>
            </w:r>
            <w:proofErr w:type="spellEnd"/>
            <w:r w:rsidR="00A84617" w:rsidRPr="00C021A3">
              <w:rPr>
                <w:lang w:bidi="ru-RU"/>
              </w:rPr>
              <w:t xml:space="preserve"> </w:t>
            </w:r>
          </w:p>
        </w:tc>
      </w:tr>
    </w:tbl>
    <w:p w14:paraId="2C51CE7F" w14:textId="77777777" w:rsidR="00A84617" w:rsidRDefault="00A84617" w:rsidP="00A84617"/>
    <w:p w14:paraId="596BA59E" w14:textId="77777777" w:rsidR="00FE576D" w:rsidRDefault="000C732A" w:rsidP="00184799">
      <w:pPr>
        <w:pStyle w:val="1"/>
      </w:pPr>
      <w:sdt>
        <w:sdtPr>
          <w:id w:val="1502162795"/>
          <w:placeholder>
            <w:docPart w:val="084357256B024BBBAA210F947E080788"/>
          </w:placeholder>
          <w:temporary/>
          <w:showingPlcHdr/>
          <w15:appearance w15:val="hidden"/>
        </w:sdtPr>
        <w:sdtEndPr/>
        <w:sdtContent>
          <w:r w:rsidR="00591AB5">
            <w:rPr>
              <w:lang w:bidi="ru-RU"/>
            </w:rPr>
            <w:t>Присутствующие</w:t>
          </w:r>
        </w:sdtContent>
      </w:sdt>
    </w:p>
    <w:p w14:paraId="69B4FE8E" w14:textId="77777777" w:rsidR="00FB455C" w:rsidRPr="00FB455C" w:rsidRDefault="00FB455C" w:rsidP="00FB455C">
      <w:pPr>
        <w:rPr>
          <w:lang w:val="en-US"/>
        </w:rPr>
      </w:pPr>
      <w:proofErr w:type="spellStart"/>
      <w:r>
        <w:t>Фасилитатор</w:t>
      </w:r>
      <w:proofErr w:type="spellEnd"/>
      <w:r>
        <w:t xml:space="preserve"> – </w:t>
      </w:r>
      <w:proofErr w:type="spellStart"/>
      <w:r>
        <w:rPr>
          <w:lang w:val="en-US"/>
        </w:rPr>
        <w:t>rosioslo</w:t>
      </w:r>
      <w:proofErr w:type="spellEnd"/>
    </w:p>
    <w:p w14:paraId="5F966FE4" w14:textId="77777777" w:rsidR="00FB455C" w:rsidRPr="00FB455C" w:rsidRDefault="00FB455C" w:rsidP="00FB455C">
      <w:pPr>
        <w:rPr>
          <w:lang w:val="en-US"/>
        </w:rPr>
      </w:pPr>
      <w:r>
        <w:t xml:space="preserve">Секретари - </w:t>
      </w:r>
      <w:proofErr w:type="spellStart"/>
      <w:r>
        <w:rPr>
          <w:lang w:val="en-US"/>
        </w:rPr>
        <w:t>rosioslo</w:t>
      </w:r>
      <w:proofErr w:type="spellEnd"/>
      <w:r w:rsidRPr="00FB455C">
        <w:t xml:space="preserve">, </w:t>
      </w:r>
      <w:proofErr w:type="spellStart"/>
      <w:r>
        <w:rPr>
          <w:lang w:val="en-US"/>
        </w:rPr>
        <w:t>kandacec</w:t>
      </w:r>
      <w:proofErr w:type="spellEnd"/>
      <w:r w:rsidRPr="00FB455C">
        <w:t xml:space="preserve">, </w:t>
      </w:r>
      <w:proofErr w:type="spellStart"/>
      <w:r>
        <w:rPr>
          <w:lang w:val="en-US"/>
        </w:rPr>
        <w:t>ivelissg</w:t>
      </w:r>
      <w:proofErr w:type="spellEnd"/>
    </w:p>
    <w:p w14:paraId="2E5E3AF4" w14:textId="62D3A5A5" w:rsidR="00FE576D" w:rsidRPr="009B2198" w:rsidRDefault="009B2198" w:rsidP="00D50889">
      <w:pPr>
        <w:pStyle w:val="1"/>
      </w:pPr>
      <w:r>
        <w:t>Цели проведения игры</w:t>
      </w:r>
    </w:p>
    <w:p w14:paraId="700861CD" w14:textId="6AF69B80" w:rsidR="00591AB5" w:rsidRDefault="009B2198" w:rsidP="00591AB5">
      <w:r>
        <w:t>- погружение в контекст задачи</w:t>
      </w:r>
    </w:p>
    <w:p w14:paraId="11B88007" w14:textId="78EACD00" w:rsidR="009B2198" w:rsidRDefault="009B2198" w:rsidP="00591AB5">
      <w:r>
        <w:t xml:space="preserve">- </w:t>
      </w:r>
      <w:r w:rsidR="00FB455C">
        <w:t>определение модели и целей бизнеса</w:t>
      </w:r>
    </w:p>
    <w:p w14:paraId="11C4E821" w14:textId="5FAC6BD7" w:rsidR="009B2198" w:rsidRDefault="009B2198" w:rsidP="00591AB5">
      <w:r>
        <w:t>- выявление проблем и потребностей ролей</w:t>
      </w:r>
    </w:p>
    <w:p w14:paraId="74B20A32" w14:textId="51EFE1BA" w:rsidR="009B2198" w:rsidRDefault="009B2198" w:rsidP="00591AB5">
      <w:r>
        <w:t>- определение зон ответственности ролей</w:t>
      </w:r>
    </w:p>
    <w:p w14:paraId="7AB38FA8" w14:textId="62C7718F" w:rsidR="009B2198" w:rsidRDefault="009B2198" w:rsidP="00591AB5">
      <w:r>
        <w:t>- выявление бизнес и пользовательских требований</w:t>
      </w:r>
    </w:p>
    <w:p w14:paraId="185C5ED5" w14:textId="6F5179D6" w:rsidR="00FB455C" w:rsidRDefault="00FB455C" w:rsidP="00591AB5">
      <w:r>
        <w:t>- выявление способов получения недостающей информации</w:t>
      </w:r>
    </w:p>
    <w:p w14:paraId="0C9CFA66" w14:textId="0E345F4C" w:rsidR="00FE576D" w:rsidRDefault="00FB455C">
      <w:pPr>
        <w:pStyle w:val="1"/>
      </w:pPr>
      <w:r>
        <w:t>Перечень ролей и ответственные за их представление</w:t>
      </w:r>
    </w:p>
    <w:p w14:paraId="232FE644" w14:textId="5B4DE22C" w:rsidR="00FB455C" w:rsidRDefault="00FB455C" w:rsidP="00591AB5"/>
    <w:p w14:paraId="4A12A105" w14:textId="0EF0E317" w:rsidR="00FB455C" w:rsidRDefault="00FB455C" w:rsidP="00FB455C">
      <w:r>
        <w:t xml:space="preserve">Поставщик - </w:t>
      </w:r>
      <w:proofErr w:type="spellStart"/>
      <w:r>
        <w:rPr>
          <w:lang w:val="en-US"/>
        </w:rPr>
        <w:t>rosioslo</w:t>
      </w:r>
      <w:proofErr w:type="spellEnd"/>
    </w:p>
    <w:p w14:paraId="47B81ED3" w14:textId="49DF036A" w:rsidR="00FB455C" w:rsidRDefault="00FB455C" w:rsidP="00FB455C">
      <w:r>
        <w:t xml:space="preserve">Главный курьер - </w:t>
      </w:r>
      <w:proofErr w:type="spellStart"/>
      <w:r>
        <w:rPr>
          <w:lang w:val="en-US"/>
        </w:rPr>
        <w:t>kandacec</w:t>
      </w:r>
      <w:proofErr w:type="spellEnd"/>
    </w:p>
    <w:p w14:paraId="7D834E9A" w14:textId="43DCF916" w:rsidR="00FB455C" w:rsidRDefault="00FB455C" w:rsidP="00FB455C">
      <w:r>
        <w:t xml:space="preserve">Диспетчер - </w:t>
      </w:r>
      <w:proofErr w:type="spellStart"/>
      <w:r>
        <w:rPr>
          <w:lang w:val="en-US"/>
        </w:rPr>
        <w:t>rosioslo</w:t>
      </w:r>
      <w:proofErr w:type="spellEnd"/>
    </w:p>
    <w:p w14:paraId="316B74DD" w14:textId="1A2D55BB" w:rsidR="00FB455C" w:rsidRDefault="00FB455C" w:rsidP="00FB455C">
      <w:r>
        <w:t xml:space="preserve">Оператор - </w:t>
      </w:r>
      <w:proofErr w:type="spellStart"/>
      <w:r>
        <w:rPr>
          <w:lang w:val="en-US"/>
        </w:rPr>
        <w:t>kandacec</w:t>
      </w:r>
      <w:proofErr w:type="spellEnd"/>
    </w:p>
    <w:p w14:paraId="026F1323" w14:textId="05678191" w:rsidR="00FB455C" w:rsidRDefault="00FB455C" w:rsidP="00FB455C">
      <w:r>
        <w:t xml:space="preserve">Бухгалтер - </w:t>
      </w:r>
      <w:proofErr w:type="spellStart"/>
      <w:r>
        <w:rPr>
          <w:lang w:val="en-US"/>
        </w:rPr>
        <w:t>ivelissg</w:t>
      </w:r>
      <w:proofErr w:type="spellEnd"/>
    </w:p>
    <w:p w14:paraId="7A3DD8D0" w14:textId="7964549B" w:rsidR="00FB455C" w:rsidRDefault="00FB455C" w:rsidP="00FB455C">
      <w:r>
        <w:t xml:space="preserve">Администратор - </w:t>
      </w:r>
      <w:proofErr w:type="spellStart"/>
      <w:r>
        <w:rPr>
          <w:lang w:val="en-US"/>
        </w:rPr>
        <w:t>ivelissg</w:t>
      </w:r>
      <w:proofErr w:type="spellEnd"/>
    </w:p>
    <w:p w14:paraId="55EA9796" w14:textId="6EE6134E" w:rsidR="00FB455C" w:rsidRPr="00FB455C" w:rsidRDefault="00FB455C" w:rsidP="00FB455C">
      <w:r>
        <w:t xml:space="preserve">Основатель стартапа – </w:t>
      </w:r>
      <w:proofErr w:type="spellStart"/>
      <w:r>
        <w:rPr>
          <w:lang w:val="en-US"/>
        </w:rPr>
        <w:t>rosioslo</w:t>
      </w:r>
      <w:proofErr w:type="spellEnd"/>
    </w:p>
    <w:p w14:paraId="16A7501B" w14:textId="0B7F918C" w:rsidR="00FB455C" w:rsidRDefault="00FB455C" w:rsidP="00FB455C"/>
    <w:p w14:paraId="37FF653A" w14:textId="5BDB32D7" w:rsidR="00FB455C" w:rsidRDefault="00FB455C" w:rsidP="00FB455C"/>
    <w:p w14:paraId="033A5AF8" w14:textId="70C08F0B" w:rsidR="00FB455C" w:rsidRDefault="00FB455C" w:rsidP="00FB455C"/>
    <w:p w14:paraId="6EDEF98E" w14:textId="13A52C03" w:rsidR="00FE576D" w:rsidRPr="00FB455C" w:rsidRDefault="00FB455C" w:rsidP="00793B22">
      <w:pPr>
        <w:pStyle w:val="1"/>
        <w:rPr>
          <w:lang w:bidi="ru-RU"/>
        </w:rPr>
      </w:pPr>
      <w:r>
        <w:rPr>
          <w:lang w:bidi="ru-RU"/>
        </w:rPr>
        <w:lastRenderedPageBreak/>
        <w:t xml:space="preserve">Представление ролей о себе, потребности и проблемы  </w:t>
      </w:r>
    </w:p>
    <w:p w14:paraId="715918DE" w14:textId="77777777" w:rsidR="009E6C58" w:rsidRDefault="009E6C58" w:rsidP="00793B22">
      <w:pPr>
        <w:pStyle w:val="a0"/>
        <w:numPr>
          <w:ilvl w:val="0"/>
          <w:numId w:val="0"/>
        </w:numPr>
        <w:spacing w:line="240" w:lineRule="auto"/>
        <w:ind w:left="360" w:hanging="360"/>
      </w:pPr>
    </w:p>
    <w:p w14:paraId="0DF08213" w14:textId="50834996" w:rsidR="009E6C58" w:rsidRPr="000310C6" w:rsidRDefault="009E6C58" w:rsidP="00793B22">
      <w:pPr>
        <w:pStyle w:val="a0"/>
        <w:numPr>
          <w:ilvl w:val="0"/>
          <w:numId w:val="0"/>
        </w:numPr>
        <w:spacing w:line="240" w:lineRule="auto"/>
        <w:ind w:left="360" w:hanging="360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Поставщик – Ирина Твердохлебова</w:t>
      </w:r>
    </w:p>
    <w:p w14:paraId="5EBAD849" w14:textId="77777777" w:rsidR="009E6C58" w:rsidRDefault="009E6C58" w:rsidP="00793B22">
      <w:pPr>
        <w:pStyle w:val="a0"/>
        <w:numPr>
          <w:ilvl w:val="0"/>
          <w:numId w:val="0"/>
        </w:numPr>
        <w:spacing w:line="240" w:lineRule="auto"/>
        <w:ind w:left="360" w:hanging="360"/>
      </w:pPr>
    </w:p>
    <w:p w14:paraId="41084A00" w14:textId="77777777" w:rsidR="009E6C58" w:rsidRDefault="009E6C58" w:rsidP="00793B22">
      <w:pPr>
        <w:pStyle w:val="a0"/>
        <w:numPr>
          <w:ilvl w:val="0"/>
          <w:numId w:val="0"/>
        </w:numPr>
        <w:spacing w:line="240" w:lineRule="auto"/>
        <w:ind w:left="360" w:hanging="360"/>
      </w:pPr>
      <w:r>
        <w:t>Представление роли</w:t>
      </w:r>
    </w:p>
    <w:p w14:paraId="3D6E4FED" w14:textId="104F3679" w:rsidR="00A84617" w:rsidRDefault="009E6C58" w:rsidP="00793B22">
      <w:pPr>
        <w:pStyle w:val="a0"/>
        <w:numPr>
          <w:ilvl w:val="0"/>
          <w:numId w:val="0"/>
        </w:numPr>
        <w:spacing w:line="240" w:lineRule="auto"/>
        <w:jc w:val="both"/>
      </w:pPr>
      <w:r>
        <w:t>Здравствуйте, меня зовут Ирина Викторовна Твердохлебова, я заместитель директора ресторана «Плакучая ива», по совместительству еще и начальник смены и иногда комплектовщик, в общем всякое приходится делать. Если говорить о доставке, то я слежу за распределением заказов, временем их упаковки, правильностью сборки, ну в общем чтобы все правильно было, а то мои курицы на администраторах так часто все путают, что сил нет. Иногда бывает, что кого-то нет на смене – приходится иногда самой заказы принимать по телефону и из Яндекс еды смотреть на компьютере. Так-то обычно администраторы этим занимаются. Меня больше всего волнует, что заказы принимать некому, людей не хватает. Часто еще клиенты жалуются, что заказы неправильно комплектуют или что курьер опоздал и холодное привез, или что, например пиццу смятую привезли. Ох уж эти курьеры! И заказы иногда неправильно принимают, приходится извиняться и бесплатно что-то повторно отправлять. Не говоря уже о том, что с Яндексом одни проблемы, комиссии конские берут, в заказы часто включают те позиции, которых нет у нас сегодня, ну и денег от них не дождешься. А вы что, вместо них хотите стать?</w:t>
      </w:r>
    </w:p>
    <w:p w14:paraId="7ECF832A" w14:textId="79E7CF20" w:rsidR="009E6C58" w:rsidRDefault="009E6C58" w:rsidP="00793B22">
      <w:pPr>
        <w:pStyle w:val="a0"/>
        <w:numPr>
          <w:ilvl w:val="0"/>
          <w:numId w:val="0"/>
        </w:numPr>
        <w:spacing w:line="240" w:lineRule="auto"/>
        <w:jc w:val="both"/>
      </w:pPr>
    </w:p>
    <w:p w14:paraId="4D01FBFB" w14:textId="3AE201D0" w:rsidR="009E6C58" w:rsidRPr="000310C6" w:rsidRDefault="009E6C58" w:rsidP="00793B22">
      <w:pPr>
        <w:pStyle w:val="a0"/>
        <w:numPr>
          <w:ilvl w:val="0"/>
          <w:numId w:val="0"/>
        </w:numPr>
        <w:spacing w:line="240" w:lineRule="auto"/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 xml:space="preserve">Главный курьер – </w:t>
      </w:r>
      <w:r w:rsidR="00143B0B" w:rsidRPr="000310C6">
        <w:rPr>
          <w:b/>
          <w:bCs/>
          <w:sz w:val="24"/>
          <w:szCs w:val="22"/>
        </w:rPr>
        <w:t>Алексей Пажитнов</w:t>
      </w:r>
    </w:p>
    <w:p w14:paraId="7816F706" w14:textId="240F958C" w:rsidR="00143B0B" w:rsidRDefault="00143B0B" w:rsidP="00793B22">
      <w:pPr>
        <w:pStyle w:val="a0"/>
        <w:numPr>
          <w:ilvl w:val="0"/>
          <w:numId w:val="0"/>
        </w:numPr>
        <w:spacing w:line="240" w:lineRule="auto"/>
        <w:jc w:val="both"/>
        <w:rPr>
          <w:sz w:val="24"/>
          <w:szCs w:val="22"/>
        </w:rPr>
      </w:pPr>
    </w:p>
    <w:p w14:paraId="4848A251" w14:textId="77777777" w:rsidR="00143B0B" w:rsidRPr="009E6C58" w:rsidRDefault="00143B0B" w:rsidP="00793B22">
      <w:pPr>
        <w:pStyle w:val="21"/>
        <w:rPr>
          <w:sz w:val="22"/>
          <w:szCs w:val="22"/>
        </w:rPr>
      </w:pPr>
      <w:r w:rsidRPr="009E6C58">
        <w:rPr>
          <w:sz w:val="22"/>
          <w:szCs w:val="22"/>
        </w:rPr>
        <w:t>Представление роли</w:t>
      </w:r>
    </w:p>
    <w:p w14:paraId="04E8D2C9" w14:textId="1B63471F" w:rsidR="00143B0B" w:rsidRPr="00143B0B" w:rsidRDefault="00143B0B" w:rsidP="00793B22">
      <w:pPr>
        <w:pStyle w:val="a0"/>
        <w:numPr>
          <w:ilvl w:val="0"/>
          <w:numId w:val="0"/>
        </w:numPr>
        <w:spacing w:line="240" w:lineRule="auto"/>
        <w:jc w:val="both"/>
        <w:rPr>
          <w:szCs w:val="20"/>
        </w:rPr>
      </w:pPr>
      <w:r w:rsidRPr="00143B0B">
        <w:rPr>
          <w:szCs w:val="20"/>
        </w:rPr>
        <w:t>Я курьер, работаю в службе доставки. Моя задача — забирать заказы из точки выдачи и доставлять их клиентам. Использую мобильное приложение для просмотра заказов, бронирования, отметки о получении и доставке. Хочу, чтобы приложение было удобным и показывало актуальную информацию. Сейчас ищу заказы по телефону или в общем чате, часто езжу 'вхолостую', адреса ищу в навигаторе, о проблемах сообщаю диспетчеру звонком, что отнимает время. Проблемы: заказы могут быть разбросаны по городу, время доставки ограничено, могут быть пробки. Мне важно, чтобы система учитывала мое местоположение и предлагала заказы по пути</w:t>
      </w:r>
    </w:p>
    <w:p w14:paraId="2C640E52" w14:textId="0B760B25" w:rsidR="009E6C58" w:rsidRPr="009E6C58" w:rsidRDefault="009E6C58" w:rsidP="00793B22">
      <w:pPr>
        <w:pStyle w:val="a0"/>
        <w:numPr>
          <w:ilvl w:val="0"/>
          <w:numId w:val="0"/>
        </w:numPr>
        <w:spacing w:line="240" w:lineRule="auto"/>
        <w:jc w:val="both"/>
        <w:rPr>
          <w:sz w:val="20"/>
          <w:szCs w:val="20"/>
        </w:rPr>
      </w:pPr>
    </w:p>
    <w:p w14:paraId="4A964748" w14:textId="57AAE192" w:rsidR="009E6C58" w:rsidRPr="000310C6" w:rsidRDefault="009E6C58" w:rsidP="00793B22">
      <w:pPr>
        <w:pStyle w:val="a0"/>
        <w:numPr>
          <w:ilvl w:val="0"/>
          <w:numId w:val="0"/>
        </w:numPr>
        <w:spacing w:line="240" w:lineRule="auto"/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Диспетчер - Александр Логинов</w:t>
      </w:r>
    </w:p>
    <w:p w14:paraId="18E09CA9" w14:textId="77777777" w:rsidR="009E6C58" w:rsidRPr="009E6C58" w:rsidRDefault="009E6C58" w:rsidP="00793B22">
      <w:pPr>
        <w:pStyle w:val="21"/>
        <w:rPr>
          <w:sz w:val="22"/>
          <w:szCs w:val="22"/>
        </w:rPr>
      </w:pPr>
      <w:r w:rsidRPr="009E6C58">
        <w:rPr>
          <w:sz w:val="22"/>
          <w:szCs w:val="22"/>
        </w:rPr>
        <w:t>Представление роли</w:t>
      </w:r>
    </w:p>
    <w:p w14:paraId="7BE6B317" w14:textId="49E9760E" w:rsidR="009E6C58" w:rsidRDefault="009E6C58" w:rsidP="00793B22">
      <w:pPr>
        <w:jc w:val="both"/>
      </w:pPr>
      <w:r>
        <w:t xml:space="preserve">Здравствуйте! Я так-то вообще не работаю еще, но могу рассказать вам о себе исходя из своего опыта и того, что мне ребята рассказали о будущей работе. Я сейчас работаю диспетчером в самокате, но платят тут плоховато и смены очень длинные, вот решил попробовать поработать с вами, особенно из-за того, что удаленку обещали. Я буду отвечать за то, чтобы все заказы в системе распределялись правильно и не было просрочек, при необходимости переназначать заказ, или распределять те заказы, которые никто не хочет брать. Не люблю я особо с курьерами разговаривать, но, наверное, придется. В идеале, конечно, сделать бы чат и уведомления для курьеров. В чате попроще общаться ну и может у вас переводчик там будет какой, а то по-русски мало кто нормально общается. Сделайте еще мне карту с местоположением всех курьеров и </w:t>
      </w:r>
      <w:proofErr w:type="spellStart"/>
      <w:r>
        <w:t>дашборды</w:t>
      </w:r>
      <w:proofErr w:type="spellEnd"/>
      <w:r>
        <w:t xml:space="preserve"> со статистикой заказов. А платить то, кстати, сколько будете?</w:t>
      </w:r>
    </w:p>
    <w:p w14:paraId="1C62D679" w14:textId="16CA9C34" w:rsidR="009E6C58" w:rsidRDefault="009E6C58" w:rsidP="00793B22">
      <w:pPr>
        <w:jc w:val="both"/>
      </w:pPr>
    </w:p>
    <w:p w14:paraId="75D72BDD" w14:textId="0814A78F" w:rsidR="009E6C58" w:rsidRPr="000310C6" w:rsidRDefault="009E6C58" w:rsidP="00793B22">
      <w:pPr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 xml:space="preserve">Оператор – </w:t>
      </w:r>
      <w:r w:rsidR="00790188" w:rsidRPr="000310C6">
        <w:rPr>
          <w:b/>
          <w:bCs/>
          <w:sz w:val="24"/>
          <w:szCs w:val="22"/>
        </w:rPr>
        <w:t xml:space="preserve">Дмитрий </w:t>
      </w:r>
      <w:proofErr w:type="spellStart"/>
      <w:r w:rsidR="00790188" w:rsidRPr="000310C6">
        <w:rPr>
          <w:b/>
          <w:bCs/>
          <w:sz w:val="24"/>
          <w:szCs w:val="22"/>
        </w:rPr>
        <w:t>Сапегин</w:t>
      </w:r>
      <w:proofErr w:type="spellEnd"/>
    </w:p>
    <w:p w14:paraId="6DE0C36E" w14:textId="77777777" w:rsidR="00790188" w:rsidRDefault="00790188" w:rsidP="00793B22">
      <w:pPr>
        <w:pStyle w:val="21"/>
        <w:rPr>
          <w:sz w:val="22"/>
          <w:szCs w:val="22"/>
        </w:rPr>
      </w:pPr>
    </w:p>
    <w:p w14:paraId="5AA57A79" w14:textId="19585C7C" w:rsidR="00790188" w:rsidRPr="009E6C58" w:rsidRDefault="00790188" w:rsidP="00793B22">
      <w:pPr>
        <w:pStyle w:val="21"/>
        <w:rPr>
          <w:sz w:val="22"/>
          <w:szCs w:val="22"/>
        </w:rPr>
      </w:pPr>
      <w:r w:rsidRPr="009E6C58">
        <w:rPr>
          <w:sz w:val="22"/>
          <w:szCs w:val="22"/>
        </w:rPr>
        <w:t>Представление роли</w:t>
      </w:r>
    </w:p>
    <w:p w14:paraId="4E0554C5" w14:textId="2C8EFFC8" w:rsidR="00790188" w:rsidRPr="00790188" w:rsidRDefault="00790188" w:rsidP="00793B22">
      <w:pPr>
        <w:jc w:val="both"/>
        <w:rPr>
          <w:szCs w:val="20"/>
        </w:rPr>
      </w:pPr>
      <w:r w:rsidRPr="00790188">
        <w:rPr>
          <w:szCs w:val="20"/>
        </w:rPr>
        <w:t>Я, Дмитрий, оператор колл-центра. Принимаю заказы от магазинов по телефону, почте, иногда в мессенджерах. Записываю в Excel, потом переношу куда надо. Очень боюсь ошибиться в адресе или времени.</w:t>
      </w:r>
      <w:r w:rsidR="003A3E59">
        <w:rPr>
          <w:szCs w:val="20"/>
        </w:rPr>
        <w:t xml:space="preserve"> </w:t>
      </w:r>
      <w:proofErr w:type="gramStart"/>
      <w:r w:rsidR="003A3E59">
        <w:rPr>
          <w:szCs w:val="20"/>
        </w:rPr>
        <w:t>Моя</w:t>
      </w:r>
      <w:r w:rsidR="003A3E59" w:rsidRPr="003A3E59">
        <w:rPr>
          <w:szCs w:val="20"/>
        </w:rPr>
        <w:t xml:space="preserve"> потребность это</w:t>
      </w:r>
      <w:proofErr w:type="gramEnd"/>
      <w:r w:rsidR="003A3E59" w:rsidRPr="003A3E59">
        <w:rPr>
          <w:szCs w:val="20"/>
        </w:rPr>
        <w:t xml:space="preserve"> быстро и без ошибок вводить заказы в разных источниках и иметь простой и понятный интерфейс. Проблема из-за </w:t>
      </w:r>
      <w:r w:rsidR="003A3E59" w:rsidRPr="003A3E59">
        <w:rPr>
          <w:szCs w:val="20"/>
        </w:rPr>
        <w:lastRenderedPageBreak/>
        <w:t>того, что множество каналов, это телефон, почта, мессенджеры, и я из-за этого путаюсь. Потом это все вручную вводить очень долго, и поэтому возникает много ошибок с адресом, со временем</w:t>
      </w:r>
    </w:p>
    <w:p w14:paraId="5F54349A" w14:textId="592F5BDA" w:rsidR="009E6C58" w:rsidRPr="009E6C58" w:rsidRDefault="009E6C58" w:rsidP="00793B22">
      <w:pPr>
        <w:jc w:val="both"/>
        <w:rPr>
          <w:sz w:val="24"/>
          <w:szCs w:val="22"/>
        </w:rPr>
      </w:pPr>
    </w:p>
    <w:p w14:paraId="08E39BC1" w14:textId="74E41E65" w:rsidR="009E6C58" w:rsidRPr="000310C6" w:rsidRDefault="009E6C58" w:rsidP="00793B22">
      <w:pPr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 xml:space="preserve">Бухгалтер – </w:t>
      </w:r>
      <w:r w:rsidR="00143B0B" w:rsidRPr="000310C6">
        <w:rPr>
          <w:b/>
          <w:bCs/>
          <w:sz w:val="24"/>
          <w:szCs w:val="22"/>
        </w:rPr>
        <w:t xml:space="preserve">Дмитрий </w:t>
      </w:r>
      <w:r w:rsidR="00AA6E26" w:rsidRPr="000310C6">
        <w:rPr>
          <w:b/>
          <w:bCs/>
          <w:sz w:val="24"/>
          <w:szCs w:val="22"/>
        </w:rPr>
        <w:t>Хворостовский</w:t>
      </w:r>
    </w:p>
    <w:p w14:paraId="073F8868" w14:textId="77777777" w:rsidR="00790188" w:rsidRDefault="00790188" w:rsidP="00793B22">
      <w:pPr>
        <w:pStyle w:val="21"/>
        <w:rPr>
          <w:sz w:val="22"/>
          <w:szCs w:val="22"/>
        </w:rPr>
      </w:pPr>
    </w:p>
    <w:p w14:paraId="617F958C" w14:textId="62B6509D" w:rsidR="00143B0B" w:rsidRPr="009E6C58" w:rsidRDefault="00143B0B" w:rsidP="00793B22">
      <w:pPr>
        <w:pStyle w:val="21"/>
        <w:rPr>
          <w:sz w:val="22"/>
          <w:szCs w:val="22"/>
        </w:rPr>
      </w:pPr>
      <w:r w:rsidRPr="009E6C58">
        <w:rPr>
          <w:sz w:val="22"/>
          <w:szCs w:val="22"/>
        </w:rPr>
        <w:t>Представление роли</w:t>
      </w:r>
    </w:p>
    <w:p w14:paraId="59582BF5" w14:textId="2E58AF0C" w:rsidR="00143B0B" w:rsidRPr="00790188" w:rsidRDefault="00790188" w:rsidP="00793B22">
      <w:pPr>
        <w:jc w:val="both"/>
        <w:rPr>
          <w:szCs w:val="20"/>
        </w:rPr>
      </w:pPr>
      <w:r w:rsidRPr="00790188">
        <w:rPr>
          <w:szCs w:val="20"/>
        </w:rPr>
        <w:t>Я бухгалтер. Получаю из системы информацию о заказах и их доставке. На основе этого рассчитываю оплату для поставщиков за доставку и начисляю зарплату курьерам. Мне нужны точные и своевременные данные. Проблемы: расхождения в данных, задержки в поступлении информации</w:t>
      </w:r>
    </w:p>
    <w:p w14:paraId="1E64D51E" w14:textId="42D54871" w:rsidR="009E6C58" w:rsidRPr="009E6C58" w:rsidRDefault="009E6C58" w:rsidP="00793B22">
      <w:pPr>
        <w:jc w:val="both"/>
        <w:rPr>
          <w:sz w:val="24"/>
          <w:szCs w:val="22"/>
        </w:rPr>
      </w:pPr>
    </w:p>
    <w:p w14:paraId="0B48FF5B" w14:textId="519C9553" w:rsidR="009E6C58" w:rsidRPr="000310C6" w:rsidRDefault="009E6C58" w:rsidP="00793B22">
      <w:pPr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Администратор - Екатерина Мельникова</w:t>
      </w:r>
    </w:p>
    <w:p w14:paraId="0FDE4976" w14:textId="77777777" w:rsidR="009E6C58" w:rsidRPr="009E6C58" w:rsidRDefault="009E6C58" w:rsidP="00793B22">
      <w:pPr>
        <w:jc w:val="both"/>
        <w:rPr>
          <w:sz w:val="24"/>
          <w:szCs w:val="22"/>
        </w:rPr>
      </w:pPr>
    </w:p>
    <w:p w14:paraId="075C6D63" w14:textId="77777777" w:rsidR="009E6C58" w:rsidRDefault="009E6C58" w:rsidP="00793B22">
      <w:pPr>
        <w:pStyle w:val="21"/>
      </w:pPr>
      <w:r>
        <w:t>Представление роли</w:t>
      </w:r>
    </w:p>
    <w:p w14:paraId="7FDD24FC" w14:textId="5DB4DBF4" w:rsidR="009E6C58" w:rsidRDefault="009E6C58" w:rsidP="00793B22">
      <w:pPr>
        <w:jc w:val="both"/>
      </w:pPr>
      <w:r>
        <w:t xml:space="preserve">Мне прислали </w:t>
      </w:r>
      <w:proofErr w:type="spellStart"/>
      <w:r>
        <w:t>оффер</w:t>
      </w:r>
      <w:proofErr w:type="spellEnd"/>
      <w:r>
        <w:t xml:space="preserve"> на должность администратора новой компании по доставке. Я буду регистрировать новых курьеров и управлять ими, а также управлять правами доступа в системе и частично отвечать за настройки и безопасность всей платформы. У меня не так много опыта, но мне кажется, что надо организовать дистанционный сбор информации для регистрации курьеров, с распознаванием их документов, а также с проверкой по базе МВД и патентов на</w:t>
      </w:r>
      <w:r w:rsidRPr="00E30ADF">
        <w:t xml:space="preserve"> </w:t>
      </w:r>
      <w:r>
        <w:t xml:space="preserve">работу. Хотелось бы еще знать, как мы этих курьеров оформлять будем, потому что в штат я оформлять не умею, я не </w:t>
      </w:r>
      <w:proofErr w:type="spellStart"/>
      <w:r>
        <w:t>эйчар</w:t>
      </w:r>
      <w:proofErr w:type="spellEnd"/>
      <w:r>
        <w:t xml:space="preserve">. Наверное, лучше всего как самозанятых, с проверкой через налоговую и госуслуги. Я могу в принципе помочь им в этом процессе. Что касается прав и настроек, я на прошлом месте работы немного работала в </w:t>
      </w:r>
      <w:proofErr w:type="spellStart"/>
      <w:r>
        <w:t>джире</w:t>
      </w:r>
      <w:proofErr w:type="spellEnd"/>
      <w:r>
        <w:t xml:space="preserve">, поэтому если вы сделаете что-то похожее, то думаю это будет норм. </w:t>
      </w:r>
    </w:p>
    <w:p w14:paraId="7E67004B" w14:textId="77777777" w:rsidR="009E6C58" w:rsidRDefault="009E6C58" w:rsidP="00793B22">
      <w:pPr>
        <w:jc w:val="both"/>
      </w:pPr>
    </w:p>
    <w:p w14:paraId="51CC4A9E" w14:textId="7F197195" w:rsidR="009E6C58" w:rsidRPr="000310C6" w:rsidRDefault="009E6C58" w:rsidP="00793B22">
      <w:pPr>
        <w:pStyle w:val="a0"/>
        <w:numPr>
          <w:ilvl w:val="0"/>
          <w:numId w:val="0"/>
        </w:numPr>
        <w:spacing w:line="240" w:lineRule="auto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Основатель стартапа – представитель студентов-разработчиков – Владислав Захаров</w:t>
      </w:r>
    </w:p>
    <w:p w14:paraId="3D1FC885" w14:textId="77777777" w:rsidR="009E6C58" w:rsidRDefault="009E6C58" w:rsidP="00793B22">
      <w:pPr>
        <w:jc w:val="both"/>
      </w:pPr>
    </w:p>
    <w:p w14:paraId="3454B456" w14:textId="77777777" w:rsidR="009E6C58" w:rsidRPr="009E6C58" w:rsidRDefault="009E6C58" w:rsidP="00793B22">
      <w:pPr>
        <w:pStyle w:val="21"/>
        <w:rPr>
          <w:sz w:val="22"/>
          <w:szCs w:val="20"/>
        </w:rPr>
      </w:pPr>
      <w:r w:rsidRPr="009E6C58">
        <w:rPr>
          <w:sz w:val="22"/>
          <w:szCs w:val="20"/>
        </w:rPr>
        <w:t>Представление роли</w:t>
      </w:r>
    </w:p>
    <w:p w14:paraId="309717DE" w14:textId="77777777" w:rsidR="009E6C58" w:rsidRDefault="009E6C58" w:rsidP="00793B22">
      <w:pPr>
        <w:jc w:val="both"/>
      </w:pPr>
      <w:r>
        <w:t xml:space="preserve">Хай, ну вы меня все знаете, но для протокола запишите – я </w:t>
      </w:r>
      <w:r>
        <w:rPr>
          <w:lang w:val="en-US"/>
        </w:rPr>
        <w:t>Vlad</w:t>
      </w:r>
      <w:r w:rsidRPr="00E30ADF">
        <w:t xml:space="preserve"> </w:t>
      </w:r>
      <w:r>
        <w:rPr>
          <w:lang w:val="en-US"/>
        </w:rPr>
        <w:t>is</w:t>
      </w:r>
      <w:r w:rsidRPr="00E30ADF">
        <w:t xml:space="preserve"> </w:t>
      </w:r>
      <w:r>
        <w:rPr>
          <w:lang w:val="en-US"/>
        </w:rPr>
        <w:t>love</w:t>
      </w:r>
      <w:r w:rsidRPr="00E30ADF">
        <w:t xml:space="preserve">, </w:t>
      </w:r>
      <w:r>
        <w:t xml:space="preserve">ваш сокурсник из школы21 и </w:t>
      </w:r>
      <w:proofErr w:type="spellStart"/>
      <w:r>
        <w:t>сео</w:t>
      </w:r>
      <w:proofErr w:type="spellEnd"/>
      <w:r>
        <w:t xml:space="preserve"> нового стартапа. Я недавно выпустился по специальности разработчика и мне кажется, что мы можем запилить отличный сервис по доставке. Выкинем </w:t>
      </w:r>
      <w:proofErr w:type="spellStart"/>
      <w:r>
        <w:t>яндекс</w:t>
      </w:r>
      <w:proofErr w:type="spellEnd"/>
      <w:r>
        <w:t xml:space="preserve"> и самокат с рынка! Сделаем бэк на дот </w:t>
      </w:r>
      <w:proofErr w:type="spellStart"/>
      <w:r>
        <w:t>нете</w:t>
      </w:r>
      <w:proofErr w:type="spellEnd"/>
      <w:r>
        <w:t xml:space="preserve"> с си </w:t>
      </w:r>
      <w:proofErr w:type="spellStart"/>
      <w:r>
        <w:t>шарпом</w:t>
      </w:r>
      <w:proofErr w:type="spellEnd"/>
      <w:r>
        <w:t xml:space="preserve">, фронт на </w:t>
      </w:r>
      <w:proofErr w:type="spellStart"/>
      <w:r>
        <w:t>вьюхе</w:t>
      </w:r>
      <w:proofErr w:type="spellEnd"/>
      <w:r>
        <w:t xml:space="preserve">, и мобилки на </w:t>
      </w:r>
      <w:proofErr w:type="spellStart"/>
      <w:r>
        <w:t>котлине</w:t>
      </w:r>
      <w:proofErr w:type="spellEnd"/>
      <w:r>
        <w:t xml:space="preserve"> и </w:t>
      </w:r>
      <w:proofErr w:type="spellStart"/>
      <w:r>
        <w:t>свифте</w:t>
      </w:r>
      <w:proofErr w:type="spellEnd"/>
      <w:r>
        <w:t xml:space="preserve">. Я в основном разработчик в общем то, мои друзья-основатели тоже. Мы делали похожий проект, пока были студентами, и нам кажется, что мы хотим попробовать его реализовать в реальной жизни. Бюджет – пачка чипсов и карманные деньги, которые нам дают родители. Пока что мы реализуем </w:t>
      </w:r>
      <w:proofErr w:type="spellStart"/>
      <w:r>
        <w:t>мвп</w:t>
      </w:r>
      <w:proofErr w:type="spellEnd"/>
      <w:r>
        <w:t xml:space="preserve"> – думаем, что хватит приложения для курьеров, а заказы будем собирать в базу с помощью оператора. Потом что-нибудь придумаем как быть дальше. </w:t>
      </w:r>
    </w:p>
    <w:p w14:paraId="19E24793" w14:textId="77777777" w:rsidR="009E6C58" w:rsidRDefault="009E6C58" w:rsidP="00793B22">
      <w:pPr>
        <w:pStyle w:val="a0"/>
        <w:numPr>
          <w:ilvl w:val="0"/>
          <w:numId w:val="0"/>
        </w:numPr>
        <w:spacing w:line="240" w:lineRule="auto"/>
        <w:jc w:val="both"/>
      </w:pPr>
    </w:p>
    <w:p w14:paraId="4BFD0ED7" w14:textId="7EAE247A" w:rsidR="00FE576D" w:rsidRDefault="009E6C58" w:rsidP="00793B22">
      <w:pPr>
        <w:pStyle w:val="1"/>
      </w:pPr>
      <w:r>
        <w:t>Протокол проведения интервью</w:t>
      </w:r>
      <w:r w:rsidR="00772E3C">
        <w:rPr>
          <w:lang w:bidi="ru-RU"/>
        </w:rPr>
        <w:t xml:space="preserve"> </w:t>
      </w:r>
    </w:p>
    <w:p w14:paraId="18741237" w14:textId="2129ACDF" w:rsidR="00AA6E26" w:rsidRDefault="00AA6E26" w:rsidP="00793B22">
      <w:pPr>
        <w:pStyle w:val="a0"/>
        <w:numPr>
          <w:ilvl w:val="0"/>
          <w:numId w:val="0"/>
        </w:numPr>
        <w:spacing w:line="240" w:lineRule="auto"/>
        <w:ind w:left="360" w:hanging="360"/>
        <w:rPr>
          <w:sz w:val="24"/>
          <w:szCs w:val="22"/>
        </w:rPr>
      </w:pPr>
      <w:r>
        <w:rPr>
          <w:sz w:val="24"/>
          <w:szCs w:val="22"/>
        </w:rPr>
        <w:t xml:space="preserve">А – аналитик, И </w:t>
      </w:r>
      <w:r w:rsidR="000310C6">
        <w:rPr>
          <w:sz w:val="24"/>
          <w:szCs w:val="22"/>
        </w:rPr>
        <w:t>–</w:t>
      </w:r>
      <w:r>
        <w:rPr>
          <w:sz w:val="24"/>
          <w:szCs w:val="22"/>
        </w:rPr>
        <w:t xml:space="preserve"> интервьюируемый</w:t>
      </w:r>
    </w:p>
    <w:p w14:paraId="1ABD4D1B" w14:textId="77777777" w:rsidR="000310C6" w:rsidRDefault="000310C6" w:rsidP="00793B22">
      <w:pPr>
        <w:pStyle w:val="a0"/>
        <w:numPr>
          <w:ilvl w:val="0"/>
          <w:numId w:val="0"/>
        </w:numPr>
        <w:spacing w:line="240" w:lineRule="auto"/>
        <w:ind w:left="360" w:hanging="360"/>
        <w:rPr>
          <w:sz w:val="24"/>
          <w:szCs w:val="22"/>
        </w:rPr>
      </w:pPr>
    </w:p>
    <w:p w14:paraId="6017359A" w14:textId="77777777" w:rsidR="00AA6E26" w:rsidRDefault="00AA6E26" w:rsidP="00793B22">
      <w:pPr>
        <w:pStyle w:val="a0"/>
        <w:numPr>
          <w:ilvl w:val="0"/>
          <w:numId w:val="0"/>
        </w:numPr>
        <w:spacing w:line="240" w:lineRule="auto"/>
        <w:ind w:left="360" w:hanging="360"/>
        <w:rPr>
          <w:sz w:val="24"/>
          <w:szCs w:val="22"/>
        </w:rPr>
      </w:pPr>
    </w:p>
    <w:p w14:paraId="6241C516" w14:textId="37EB7C95" w:rsidR="00AA6E26" w:rsidRPr="000310C6" w:rsidRDefault="00AA6E26" w:rsidP="00793B22">
      <w:pPr>
        <w:pStyle w:val="a0"/>
        <w:numPr>
          <w:ilvl w:val="0"/>
          <w:numId w:val="0"/>
        </w:numPr>
        <w:spacing w:line="240" w:lineRule="auto"/>
        <w:ind w:left="360" w:hanging="360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Поставщик – Ирина Твердохлебова</w:t>
      </w:r>
    </w:p>
    <w:p w14:paraId="63DAE7BB" w14:textId="0AF266E4" w:rsidR="00A553EB" w:rsidRDefault="00A553EB" w:rsidP="00793B22">
      <w:pPr>
        <w:spacing w:before="100" w:after="100"/>
        <w:rPr>
          <w:lang w:bidi="ru-RU"/>
        </w:rPr>
      </w:pPr>
    </w:p>
    <w:p w14:paraId="173A8371" w14:textId="111CE00D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здравствуйте, как вы собираете заказы на доставку?</w:t>
      </w:r>
    </w:p>
    <w:p w14:paraId="1061E929" w14:textId="45924F4E" w:rsidR="00101CF6" w:rsidRDefault="00101CF6" w:rsidP="00793B22">
      <w:pPr>
        <w:spacing w:before="100" w:after="100"/>
        <w:rPr>
          <w:sz w:val="24"/>
          <w:szCs w:val="22"/>
        </w:rPr>
      </w:pPr>
      <w:r>
        <w:rPr>
          <w:sz w:val="24"/>
          <w:szCs w:val="22"/>
        </w:rPr>
        <w:lastRenderedPageBreak/>
        <w:t>И: в основном по телефону, иногда с Яндекс еды приходят</w:t>
      </w:r>
    </w:p>
    <w:p w14:paraId="18F94738" w14:textId="2E2DE7B1" w:rsidR="00101CF6" w:rsidRDefault="00101CF6" w:rsidP="00793B22">
      <w:pPr>
        <w:spacing w:before="100" w:after="100"/>
        <w:rPr>
          <w:sz w:val="24"/>
          <w:szCs w:val="22"/>
        </w:rPr>
      </w:pPr>
    </w:p>
    <w:p w14:paraId="4CDF90A6" w14:textId="3FA8BEC9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</w:t>
      </w:r>
      <w:r w:rsidR="00ED5BDF">
        <w:rPr>
          <w:sz w:val="24"/>
          <w:szCs w:val="22"/>
        </w:rPr>
        <w:t>вы сказали, что заказы иногда неправильно комплектуют, почему так получается на ваш взгляд?</w:t>
      </w:r>
    </w:p>
    <w:p w14:paraId="321E3B8E" w14:textId="208C5791" w:rsidR="00101CF6" w:rsidRDefault="00101CF6" w:rsidP="00793B22">
      <w:pPr>
        <w:spacing w:before="100" w:after="100"/>
        <w:jc w:val="both"/>
        <w:rPr>
          <w:sz w:val="24"/>
          <w:szCs w:val="22"/>
        </w:rPr>
      </w:pPr>
      <w:r>
        <w:rPr>
          <w:sz w:val="24"/>
          <w:szCs w:val="22"/>
        </w:rPr>
        <w:t>И:</w:t>
      </w:r>
      <w:r w:rsidR="00ED5BDF" w:rsidRPr="00ED5BDF">
        <w:t xml:space="preserve"> </w:t>
      </w:r>
      <w:r w:rsidR="00ED5BDF">
        <w:rPr>
          <w:sz w:val="24"/>
          <w:szCs w:val="22"/>
        </w:rPr>
        <w:t>д</w:t>
      </w:r>
      <w:r w:rsidR="00ED5BDF" w:rsidRPr="00ED5BDF">
        <w:rPr>
          <w:sz w:val="24"/>
          <w:szCs w:val="22"/>
        </w:rPr>
        <w:t>а кто их знает, там администратор</w:t>
      </w:r>
      <w:r w:rsidR="00ED5BDF">
        <w:rPr>
          <w:sz w:val="24"/>
          <w:szCs w:val="22"/>
        </w:rPr>
        <w:t>ы</w:t>
      </w:r>
      <w:r w:rsidR="00ED5BDF" w:rsidRPr="00ED5BDF">
        <w:rPr>
          <w:sz w:val="24"/>
          <w:szCs w:val="22"/>
        </w:rPr>
        <w:t xml:space="preserve"> собирают, может повар что-то не положит, они не проверят, ну или что-то потеряется, или может там администратор что-нибудь уронит и не захочет менять, и по</w:t>
      </w:r>
      <w:r w:rsidR="00ED5BDF">
        <w:rPr>
          <w:sz w:val="24"/>
          <w:szCs w:val="22"/>
        </w:rPr>
        <w:t xml:space="preserve"> </w:t>
      </w:r>
      <w:r w:rsidR="00ED5BDF" w:rsidRPr="00ED5BDF">
        <w:rPr>
          <w:sz w:val="24"/>
          <w:szCs w:val="22"/>
        </w:rPr>
        <w:t>запар</w:t>
      </w:r>
      <w:r w:rsidR="00ED5BDF">
        <w:rPr>
          <w:sz w:val="24"/>
          <w:szCs w:val="22"/>
        </w:rPr>
        <w:t>е</w:t>
      </w:r>
      <w:r w:rsidR="00ED5BDF" w:rsidRPr="00ED5BDF">
        <w:rPr>
          <w:sz w:val="24"/>
          <w:szCs w:val="22"/>
        </w:rPr>
        <w:t xml:space="preserve"> забудет.</w:t>
      </w:r>
    </w:p>
    <w:p w14:paraId="646B5239" w14:textId="77777777" w:rsidR="00ED5BDF" w:rsidRDefault="00ED5BDF" w:rsidP="00793B22">
      <w:pPr>
        <w:jc w:val="both"/>
        <w:rPr>
          <w:sz w:val="24"/>
          <w:szCs w:val="22"/>
        </w:rPr>
      </w:pPr>
    </w:p>
    <w:p w14:paraId="03FB21D2" w14:textId="66980635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а почему заказы неправильно принимают?</w:t>
      </w:r>
    </w:p>
    <w:p w14:paraId="43080FE5" w14:textId="12271658" w:rsidR="00ED5BDF" w:rsidRDefault="00ED5BDF" w:rsidP="00793B22">
      <w:pPr>
        <w:spacing w:before="100" w:after="100"/>
        <w:jc w:val="both"/>
        <w:rPr>
          <w:sz w:val="24"/>
          <w:szCs w:val="22"/>
        </w:rPr>
      </w:pPr>
      <w:r>
        <w:rPr>
          <w:sz w:val="24"/>
          <w:szCs w:val="22"/>
        </w:rPr>
        <w:t>И: а</w:t>
      </w:r>
      <w:r w:rsidRPr="00ED5BDF">
        <w:rPr>
          <w:sz w:val="24"/>
          <w:szCs w:val="22"/>
        </w:rPr>
        <w:t>дминистраторы принимают по телефону заказы, могут что-нибудь не расслышать, а у нас нет никаких правил или скриптов, каждый разговаривает как хочет. Обычно никто заказы не проверяет, кто как услышал, так и записали.</w:t>
      </w:r>
    </w:p>
    <w:p w14:paraId="0090EA5D" w14:textId="527BB4B2" w:rsidR="00ED5BDF" w:rsidRDefault="00ED5BDF" w:rsidP="00793B22">
      <w:pPr>
        <w:spacing w:before="100" w:after="100"/>
        <w:jc w:val="both"/>
        <w:rPr>
          <w:sz w:val="24"/>
          <w:szCs w:val="22"/>
        </w:rPr>
      </w:pPr>
    </w:p>
    <w:p w14:paraId="7ED3789A" w14:textId="77777777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</w:t>
      </w:r>
      <w:r w:rsidRPr="00ED5BDF">
        <w:rPr>
          <w:sz w:val="24"/>
          <w:szCs w:val="22"/>
        </w:rPr>
        <w:t>почему в заказы часто включат те позиции, которых нет уже в системе, в чем вообще причина, почему эти позиции все еще остаются, почему люди могут заказать эти позиции?</w:t>
      </w:r>
    </w:p>
    <w:p w14:paraId="6ECFF25F" w14:textId="159B8111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это вы у Яндекса спросите, мы им все отправляем, а они не обновляют</w:t>
      </w:r>
    </w:p>
    <w:p w14:paraId="09B334C8" w14:textId="3AFC9AB3" w:rsidR="00ED5BDF" w:rsidRDefault="00ED5BDF" w:rsidP="00793B22">
      <w:pPr>
        <w:jc w:val="both"/>
        <w:rPr>
          <w:sz w:val="24"/>
          <w:szCs w:val="22"/>
        </w:rPr>
      </w:pPr>
    </w:p>
    <w:p w14:paraId="6C75364A" w14:textId="5EE0B514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</w:t>
      </w:r>
      <w:r w:rsidRPr="00ED5BDF">
        <w:rPr>
          <w:sz w:val="24"/>
          <w:szCs w:val="22"/>
        </w:rPr>
        <w:t>было ли бы вам интересно сотрудничать с новым сервисом доставки?</w:t>
      </w:r>
      <w:r>
        <w:rPr>
          <w:sz w:val="24"/>
          <w:szCs w:val="22"/>
        </w:rPr>
        <w:t>?</w:t>
      </w:r>
    </w:p>
    <w:p w14:paraId="07C787CB" w14:textId="6207E999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не знаю, а чем вы лучше Яндекса?</w:t>
      </w:r>
    </w:p>
    <w:p w14:paraId="64996D0E" w14:textId="6CF9ABC4" w:rsidR="00ED5BDF" w:rsidRDefault="00ED5BDF" w:rsidP="00793B22">
      <w:pPr>
        <w:jc w:val="both"/>
        <w:rPr>
          <w:sz w:val="24"/>
          <w:szCs w:val="22"/>
        </w:rPr>
      </w:pPr>
    </w:p>
    <w:p w14:paraId="260EDE51" w14:textId="1BE5B3E3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а насколько часто у вас возникают проблемы с администраторами?</w:t>
      </w:r>
    </w:p>
    <w:p w14:paraId="413F7DCE" w14:textId="2D70526E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д</w:t>
      </w:r>
      <w:r w:rsidRPr="00ED5BDF">
        <w:rPr>
          <w:sz w:val="24"/>
          <w:szCs w:val="22"/>
        </w:rPr>
        <w:t>а, на самом деле, довольно редко они не приходят. Ну, может, раз в полгода заболеют</w:t>
      </w:r>
    </w:p>
    <w:p w14:paraId="49170D5E" w14:textId="1468ACF6" w:rsidR="00ED5BDF" w:rsidRDefault="00ED5BDF" w:rsidP="00793B22">
      <w:pPr>
        <w:jc w:val="both"/>
        <w:rPr>
          <w:sz w:val="24"/>
          <w:szCs w:val="22"/>
        </w:rPr>
      </w:pPr>
    </w:p>
    <w:p w14:paraId="5C3C66EB" w14:textId="6473892C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но вы сказали, что заменяете администраторов довольно часто?</w:t>
      </w:r>
    </w:p>
    <w:p w14:paraId="0EC01CBB" w14:textId="253FCD91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о</w:t>
      </w:r>
      <w:r w:rsidRPr="00ED5BDF">
        <w:rPr>
          <w:sz w:val="24"/>
          <w:szCs w:val="22"/>
        </w:rPr>
        <w:t xml:space="preserve">чень много дел и мне </w:t>
      </w:r>
      <w:r w:rsidR="00793B22" w:rsidRPr="00ED5BDF">
        <w:rPr>
          <w:sz w:val="24"/>
          <w:szCs w:val="22"/>
        </w:rPr>
        <w:t>кажется,</w:t>
      </w:r>
      <w:r w:rsidRPr="00ED5BDF">
        <w:rPr>
          <w:sz w:val="24"/>
          <w:szCs w:val="22"/>
        </w:rPr>
        <w:t xml:space="preserve"> что меня заменить очень сложно</w:t>
      </w:r>
      <w:r>
        <w:rPr>
          <w:sz w:val="24"/>
          <w:szCs w:val="22"/>
        </w:rPr>
        <w:t>,</w:t>
      </w:r>
      <w:r w:rsidRPr="00ED5BDF">
        <w:rPr>
          <w:sz w:val="24"/>
          <w:szCs w:val="22"/>
        </w:rPr>
        <w:t xml:space="preserve"> я делаю больше всех работы поэтому </w:t>
      </w:r>
      <w:r>
        <w:rPr>
          <w:sz w:val="24"/>
          <w:szCs w:val="22"/>
        </w:rPr>
        <w:t>д</w:t>
      </w:r>
      <w:r w:rsidRPr="00ED5BDF">
        <w:rPr>
          <w:sz w:val="24"/>
          <w:szCs w:val="22"/>
        </w:rPr>
        <w:t>а, я вам так сказал</w:t>
      </w:r>
      <w:r>
        <w:rPr>
          <w:sz w:val="24"/>
          <w:szCs w:val="22"/>
        </w:rPr>
        <w:t>а</w:t>
      </w:r>
      <w:r w:rsidRPr="00ED5BDF">
        <w:rPr>
          <w:sz w:val="24"/>
          <w:szCs w:val="22"/>
        </w:rPr>
        <w:t>, но на самом деле заказами я занимаюсь не так часто.</w:t>
      </w:r>
    </w:p>
    <w:p w14:paraId="41059EF0" w14:textId="0FAF3E99" w:rsidR="00ED5BDF" w:rsidRDefault="00ED5BDF" w:rsidP="00793B22">
      <w:pPr>
        <w:jc w:val="both"/>
        <w:rPr>
          <w:sz w:val="24"/>
          <w:szCs w:val="22"/>
        </w:rPr>
      </w:pPr>
    </w:p>
    <w:p w14:paraId="3507B354" w14:textId="1658A3F2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</w:t>
      </w:r>
      <w:r w:rsidRPr="00ED5BDF">
        <w:rPr>
          <w:sz w:val="24"/>
          <w:szCs w:val="22"/>
        </w:rPr>
        <w:t>как вы собираете заказы и по какой зоне доставляете</w:t>
      </w:r>
      <w:r>
        <w:rPr>
          <w:sz w:val="24"/>
          <w:szCs w:val="22"/>
        </w:rPr>
        <w:t>?</w:t>
      </w:r>
    </w:p>
    <w:p w14:paraId="51012C27" w14:textId="1BBDF2C5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м</w:t>
      </w:r>
      <w:r w:rsidRPr="00ED5BDF">
        <w:rPr>
          <w:sz w:val="24"/>
          <w:szCs w:val="22"/>
        </w:rPr>
        <w:t>ы обычно доставляем по нашему району. Это где-то в пределах получаса времени доставки от ресторана. Обычно это постоянные клиенты, но иногда мы делаем небольшие рекламные акции. Рассылаем флаеры, рассовываем по домам. Иногда приходят новые.</w:t>
      </w:r>
      <w:r>
        <w:rPr>
          <w:sz w:val="24"/>
          <w:szCs w:val="22"/>
        </w:rPr>
        <w:t xml:space="preserve"> </w:t>
      </w:r>
      <w:r w:rsidRPr="00ED5BDF">
        <w:rPr>
          <w:sz w:val="24"/>
          <w:szCs w:val="22"/>
        </w:rPr>
        <w:t>Иногда нанимаем аниматора, он крутит картонку около нашего ресторана.</w:t>
      </w:r>
    </w:p>
    <w:p w14:paraId="41BFC1A8" w14:textId="1C4986C6" w:rsidR="00ED5BDF" w:rsidRDefault="00ED5BDF" w:rsidP="00793B22">
      <w:pPr>
        <w:spacing w:before="100" w:after="100"/>
        <w:rPr>
          <w:lang w:bidi="ru-RU"/>
        </w:rPr>
      </w:pPr>
    </w:p>
    <w:p w14:paraId="3FA9EDC2" w14:textId="35E8C9F4" w:rsidR="00ED5BDF" w:rsidRDefault="00ED5BDF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ч</w:t>
      </w:r>
      <w:r w:rsidRPr="00ED5BDF">
        <w:rPr>
          <w:sz w:val="24"/>
          <w:szCs w:val="22"/>
        </w:rPr>
        <w:t>его вы ждёте от службы доставки? Откуда берёте курьеров?</w:t>
      </w:r>
    </w:p>
    <w:p w14:paraId="4BC42AC7" w14:textId="23871A04" w:rsidR="00ED5BDF" w:rsidRDefault="00ED5BDF" w:rsidP="00793B22">
      <w:pPr>
        <w:spacing w:before="100" w:after="100"/>
        <w:rPr>
          <w:sz w:val="24"/>
          <w:szCs w:val="22"/>
        </w:rPr>
      </w:pPr>
      <w:r>
        <w:rPr>
          <w:sz w:val="24"/>
          <w:szCs w:val="22"/>
        </w:rPr>
        <w:t>И:</w:t>
      </w:r>
      <w:r w:rsidRPr="00ED5BDF">
        <w:t xml:space="preserve"> </w:t>
      </w:r>
      <w:r>
        <w:rPr>
          <w:sz w:val="24"/>
          <w:szCs w:val="22"/>
        </w:rPr>
        <w:t>е</w:t>
      </w:r>
      <w:r w:rsidRPr="00ED5BDF">
        <w:rPr>
          <w:sz w:val="24"/>
          <w:szCs w:val="22"/>
        </w:rPr>
        <w:t>сли это с Яндекса, то, соответственно, курьеры Яндекса. А так у нас есть подрядчик тоже с курьерами. Свои заказы мы через него отправляем. Нам бы хотелось, конечно, чтобы курьеры приходили вовремя, нормально доставляли заказы, чтобы не теряли их и не ели по дороге.</w:t>
      </w:r>
    </w:p>
    <w:p w14:paraId="10FDCAEC" w14:textId="49A67667" w:rsidR="00C67DCE" w:rsidRDefault="00C67DCE" w:rsidP="00793B22">
      <w:pPr>
        <w:spacing w:before="100" w:after="100"/>
        <w:rPr>
          <w:sz w:val="24"/>
          <w:szCs w:val="22"/>
        </w:rPr>
      </w:pPr>
    </w:p>
    <w:p w14:paraId="6BEC8AA9" w14:textId="334382BF" w:rsidR="00C67DCE" w:rsidRDefault="00C67DCE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почему у вас нет своих курьеров?</w:t>
      </w:r>
    </w:p>
    <w:p w14:paraId="121933FF" w14:textId="751F54F2" w:rsidR="00C67DCE" w:rsidRDefault="00C67DCE" w:rsidP="00793B22">
      <w:pPr>
        <w:spacing w:before="100" w:after="100"/>
        <w:rPr>
          <w:sz w:val="24"/>
          <w:szCs w:val="22"/>
        </w:rPr>
      </w:pPr>
      <w:r>
        <w:rPr>
          <w:sz w:val="24"/>
          <w:szCs w:val="22"/>
        </w:rPr>
        <w:t>И: п</w:t>
      </w:r>
      <w:r w:rsidRPr="00C67DCE">
        <w:rPr>
          <w:sz w:val="24"/>
          <w:szCs w:val="22"/>
        </w:rPr>
        <w:t>отому что нет такого большого потока заказов, и кстати, держать курьера было бы очень дорого.</w:t>
      </w:r>
    </w:p>
    <w:p w14:paraId="08995A40" w14:textId="643648D0" w:rsidR="00C67DCE" w:rsidRDefault="00C67DCE" w:rsidP="00793B22">
      <w:pPr>
        <w:spacing w:before="100" w:after="100"/>
        <w:rPr>
          <w:lang w:bidi="ru-RU"/>
        </w:rPr>
      </w:pPr>
    </w:p>
    <w:p w14:paraId="7CC3F868" w14:textId="32DA59DB" w:rsidR="00C67DCE" w:rsidRDefault="00C67DCE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с</w:t>
      </w:r>
      <w:r w:rsidRPr="00C67DCE">
        <w:rPr>
          <w:sz w:val="24"/>
          <w:szCs w:val="22"/>
        </w:rPr>
        <w:t>колько заказов в день у вас в среднем? Какой срок доставки?</w:t>
      </w:r>
    </w:p>
    <w:p w14:paraId="11942E61" w14:textId="1F924BDF" w:rsidR="00C67DCE" w:rsidRDefault="00C67DCE" w:rsidP="00793B22">
      <w:pPr>
        <w:spacing w:before="100" w:after="100"/>
        <w:jc w:val="both"/>
        <w:rPr>
          <w:sz w:val="24"/>
          <w:szCs w:val="22"/>
        </w:rPr>
      </w:pPr>
      <w:r>
        <w:rPr>
          <w:sz w:val="24"/>
          <w:szCs w:val="22"/>
        </w:rPr>
        <w:t>И: з</w:t>
      </w:r>
      <w:r w:rsidRPr="00C67DCE">
        <w:rPr>
          <w:sz w:val="24"/>
          <w:szCs w:val="22"/>
        </w:rPr>
        <w:t>аказов ну где-то может быть 30 в день</w:t>
      </w:r>
      <w:r>
        <w:rPr>
          <w:sz w:val="24"/>
          <w:szCs w:val="22"/>
        </w:rPr>
        <w:t>,</w:t>
      </w:r>
      <w:r w:rsidRPr="00C67DCE">
        <w:rPr>
          <w:sz w:val="24"/>
          <w:szCs w:val="22"/>
        </w:rPr>
        <w:t xml:space="preserve"> доставляем обычно в течение часа, срок доставки зависит от блюд, которые там заказе находится</w:t>
      </w:r>
      <w:r>
        <w:rPr>
          <w:sz w:val="24"/>
          <w:szCs w:val="22"/>
        </w:rPr>
        <w:t>, от объема заказа в целом, от расторопности курьера</w:t>
      </w:r>
    </w:p>
    <w:p w14:paraId="1631BEAD" w14:textId="77777777" w:rsidR="00C67DCE" w:rsidRDefault="00C67DCE" w:rsidP="00793B22">
      <w:pPr>
        <w:jc w:val="both"/>
        <w:rPr>
          <w:sz w:val="24"/>
          <w:szCs w:val="22"/>
        </w:rPr>
      </w:pPr>
    </w:p>
    <w:p w14:paraId="7214DA81" w14:textId="22C7E9A9" w:rsidR="00C67DCE" w:rsidRDefault="00C67DCE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есть ли минимальная стоимость заказа?</w:t>
      </w:r>
    </w:p>
    <w:p w14:paraId="2F851626" w14:textId="27C00709" w:rsidR="00C67DCE" w:rsidRDefault="00C67DCE" w:rsidP="00793B22">
      <w:pPr>
        <w:spacing w:before="100" w:after="100"/>
        <w:jc w:val="both"/>
        <w:rPr>
          <w:sz w:val="24"/>
          <w:szCs w:val="22"/>
        </w:rPr>
      </w:pPr>
      <w:r>
        <w:rPr>
          <w:sz w:val="24"/>
          <w:szCs w:val="22"/>
        </w:rPr>
        <w:t>И: да, 800 рублей</w:t>
      </w:r>
    </w:p>
    <w:p w14:paraId="0CDA9DD1" w14:textId="0442D66A" w:rsidR="00C67DCE" w:rsidRDefault="00C67DCE" w:rsidP="00793B22">
      <w:pPr>
        <w:spacing w:before="100" w:after="100"/>
        <w:jc w:val="both"/>
        <w:rPr>
          <w:sz w:val="24"/>
          <w:szCs w:val="22"/>
        </w:rPr>
      </w:pPr>
    </w:p>
    <w:p w14:paraId="0B59112C" w14:textId="569D2AB2" w:rsidR="00C67DCE" w:rsidRDefault="00C67DCE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есть ли у вас отдельное меню на доставку?</w:t>
      </w:r>
    </w:p>
    <w:p w14:paraId="132847D9" w14:textId="3140066C" w:rsidR="00C67DCE" w:rsidRDefault="00C67DCE" w:rsidP="00793B22">
      <w:pPr>
        <w:spacing w:before="100" w:after="100"/>
        <w:jc w:val="both"/>
        <w:rPr>
          <w:sz w:val="24"/>
          <w:szCs w:val="22"/>
        </w:rPr>
      </w:pPr>
      <w:r>
        <w:rPr>
          <w:sz w:val="24"/>
          <w:szCs w:val="22"/>
        </w:rPr>
        <w:t>И: да, на доставке отдельное меню, но доставляем и холодное, и горячее, и супы и шашлычок</w:t>
      </w:r>
    </w:p>
    <w:p w14:paraId="01DD1685" w14:textId="19B58F76" w:rsidR="00C67DCE" w:rsidRDefault="00C67DCE" w:rsidP="00793B22">
      <w:pPr>
        <w:spacing w:before="100" w:after="100"/>
        <w:jc w:val="both"/>
        <w:rPr>
          <w:sz w:val="24"/>
          <w:szCs w:val="22"/>
        </w:rPr>
      </w:pPr>
    </w:p>
    <w:p w14:paraId="557158F8" w14:textId="1F8B5D87" w:rsidR="00C67DCE" w:rsidRDefault="00C67DCE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есть ли у вас какие-то системы учета? Как ведете дела?</w:t>
      </w:r>
    </w:p>
    <w:p w14:paraId="654D5C9D" w14:textId="66A0318E" w:rsidR="00C67DCE" w:rsidRDefault="00C67DCE" w:rsidP="00793B22">
      <w:pPr>
        <w:spacing w:before="100" w:after="100"/>
        <w:jc w:val="both"/>
        <w:rPr>
          <w:sz w:val="24"/>
          <w:szCs w:val="22"/>
        </w:rPr>
      </w:pPr>
      <w:r>
        <w:rPr>
          <w:sz w:val="24"/>
          <w:szCs w:val="22"/>
        </w:rPr>
        <w:t>И: д</w:t>
      </w:r>
      <w:r w:rsidRPr="00C67DCE">
        <w:rPr>
          <w:sz w:val="24"/>
          <w:szCs w:val="22"/>
        </w:rPr>
        <w:t>а, у нас вроде стоит, там один эска какая-то, бухгалтер раз в неделю приходит, что-то делает.</w:t>
      </w:r>
    </w:p>
    <w:p w14:paraId="264635FC" w14:textId="77777777" w:rsidR="00C67DCE" w:rsidRDefault="00C67DCE" w:rsidP="00793B22">
      <w:pPr>
        <w:spacing w:before="100" w:after="100"/>
        <w:jc w:val="both"/>
        <w:rPr>
          <w:lang w:bidi="ru-RU"/>
        </w:rPr>
      </w:pPr>
    </w:p>
    <w:p w14:paraId="4E521A4B" w14:textId="77777777" w:rsidR="00AA6E26" w:rsidRPr="000310C6" w:rsidRDefault="00AA6E26" w:rsidP="00793B22">
      <w:pPr>
        <w:pStyle w:val="a0"/>
        <w:numPr>
          <w:ilvl w:val="0"/>
          <w:numId w:val="0"/>
        </w:numPr>
        <w:spacing w:line="240" w:lineRule="auto"/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Главный курьер – Алексей Пажитнов</w:t>
      </w:r>
    </w:p>
    <w:p w14:paraId="5E01A2FE" w14:textId="77777777" w:rsidR="00793B22" w:rsidRDefault="00793B22" w:rsidP="00793B22">
      <w:pPr>
        <w:jc w:val="both"/>
        <w:rPr>
          <w:sz w:val="24"/>
          <w:szCs w:val="22"/>
        </w:rPr>
      </w:pPr>
    </w:p>
    <w:p w14:paraId="7F256FB0" w14:textId="5B581A9B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здравствуйте, какой у вас стаж работы?</w:t>
      </w:r>
    </w:p>
    <w:p w14:paraId="5354B4BF" w14:textId="726BE946" w:rsidR="00876655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работаю уже 3 года</w:t>
      </w:r>
    </w:p>
    <w:p w14:paraId="30E11B71" w14:textId="46E67F03" w:rsidR="00BA48F8" w:rsidRDefault="00BA48F8" w:rsidP="00793B22">
      <w:pPr>
        <w:jc w:val="both"/>
        <w:rPr>
          <w:sz w:val="24"/>
          <w:szCs w:val="22"/>
        </w:rPr>
      </w:pPr>
    </w:p>
    <w:p w14:paraId="14BB5527" w14:textId="7C63AA13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вы из Москвы?</w:t>
      </w:r>
    </w:p>
    <w:p w14:paraId="13A38270" w14:textId="4AB88E23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нет, родился в Казани</w:t>
      </w:r>
    </w:p>
    <w:p w14:paraId="2531C110" w14:textId="00C84F52" w:rsidR="00BA48F8" w:rsidRDefault="00BA48F8" w:rsidP="00793B22">
      <w:pPr>
        <w:jc w:val="both"/>
        <w:rPr>
          <w:sz w:val="24"/>
          <w:szCs w:val="22"/>
        </w:rPr>
      </w:pPr>
    </w:p>
    <w:p w14:paraId="63845884" w14:textId="3958A7C4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где работаете сейчас?</w:t>
      </w:r>
    </w:p>
    <w:p w14:paraId="1F979B5D" w14:textId="65085FBA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в </w:t>
      </w:r>
      <w:proofErr w:type="spellStart"/>
      <w:r>
        <w:rPr>
          <w:sz w:val="24"/>
          <w:szCs w:val="22"/>
        </w:rPr>
        <w:t>яндекс</w:t>
      </w:r>
      <w:proofErr w:type="spellEnd"/>
      <w:r>
        <w:rPr>
          <w:sz w:val="24"/>
          <w:szCs w:val="22"/>
        </w:rPr>
        <w:t xml:space="preserve"> еде</w:t>
      </w:r>
    </w:p>
    <w:p w14:paraId="59AD677E" w14:textId="0D4D434E" w:rsidR="00BA48F8" w:rsidRDefault="00BA48F8" w:rsidP="00793B22">
      <w:pPr>
        <w:jc w:val="both"/>
        <w:rPr>
          <w:sz w:val="24"/>
          <w:szCs w:val="22"/>
        </w:rPr>
      </w:pPr>
    </w:p>
    <w:p w14:paraId="2358099B" w14:textId="036AD7E5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значит планируете совмещать?</w:t>
      </w:r>
    </w:p>
    <w:p w14:paraId="681BCDEB" w14:textId="165BD271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да</w:t>
      </w:r>
    </w:p>
    <w:p w14:paraId="5BA50254" w14:textId="64574314" w:rsidR="00BA48F8" w:rsidRDefault="00BA48F8" w:rsidP="00793B22">
      <w:pPr>
        <w:jc w:val="both"/>
        <w:rPr>
          <w:sz w:val="24"/>
          <w:szCs w:val="22"/>
        </w:rPr>
      </w:pPr>
    </w:p>
    <w:p w14:paraId="00337D3F" w14:textId="4812145F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сколько часов в день планируете работать?</w:t>
      </w:r>
    </w:p>
    <w:p w14:paraId="02B54C0F" w14:textId="101F3BA3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около 5. Я хотел бы иметь возможность выбирать самому, когда работать, выходить на линию и уходить с нее в любое время.</w:t>
      </w:r>
    </w:p>
    <w:p w14:paraId="1E7BEFED" w14:textId="13B0227B" w:rsidR="00BA48F8" w:rsidRDefault="00BA48F8" w:rsidP="00793B22">
      <w:pPr>
        <w:jc w:val="both"/>
        <w:rPr>
          <w:sz w:val="24"/>
          <w:szCs w:val="22"/>
        </w:rPr>
      </w:pPr>
    </w:p>
    <w:p w14:paraId="6F465469" w14:textId="7CD95224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в</w:t>
      </w:r>
      <w:r w:rsidRPr="00BA48F8">
        <w:rPr>
          <w:sz w:val="24"/>
          <w:szCs w:val="22"/>
        </w:rPr>
        <w:t>ы хотите, чтобы заказы автоматически вам распределялись или вы сами хотите выбирать заказы</w:t>
      </w:r>
      <w:r>
        <w:rPr>
          <w:sz w:val="24"/>
          <w:szCs w:val="22"/>
        </w:rPr>
        <w:t>?</w:t>
      </w:r>
    </w:p>
    <w:p w14:paraId="672771D1" w14:textId="63371752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хочу, чтобы заказы сами подбирались по моему местоположению, </w:t>
      </w:r>
      <w:proofErr w:type="gramStart"/>
      <w:r>
        <w:rPr>
          <w:sz w:val="24"/>
          <w:szCs w:val="22"/>
        </w:rPr>
        <w:t>но</w:t>
      </w:r>
      <w:proofErr w:type="gramEnd"/>
      <w:r>
        <w:rPr>
          <w:sz w:val="24"/>
          <w:szCs w:val="22"/>
        </w:rPr>
        <w:t xml:space="preserve"> чтобы я имел возможность принять его или отказаться</w:t>
      </w:r>
    </w:p>
    <w:p w14:paraId="2F4C091D" w14:textId="130678E0" w:rsidR="00BA48F8" w:rsidRDefault="00BA48F8" w:rsidP="00793B22">
      <w:pPr>
        <w:jc w:val="both"/>
        <w:rPr>
          <w:sz w:val="24"/>
          <w:szCs w:val="22"/>
        </w:rPr>
      </w:pPr>
    </w:p>
    <w:p w14:paraId="3EFD6AF1" w14:textId="2D4DF615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</w:t>
      </w:r>
      <w:r w:rsidR="00483B62">
        <w:rPr>
          <w:sz w:val="24"/>
          <w:szCs w:val="22"/>
        </w:rPr>
        <w:t>на чем работаете и где</w:t>
      </w:r>
      <w:r>
        <w:rPr>
          <w:sz w:val="24"/>
          <w:szCs w:val="22"/>
        </w:rPr>
        <w:t>?</w:t>
      </w:r>
    </w:p>
    <w:p w14:paraId="7A57ECF5" w14:textId="02A4086C" w:rsidR="00BA48F8" w:rsidRDefault="00BA48F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</w:t>
      </w:r>
      <w:r w:rsidR="00483B62">
        <w:rPr>
          <w:sz w:val="24"/>
          <w:szCs w:val="22"/>
        </w:rPr>
        <w:t xml:space="preserve"> на электровелосипеде, по Кировскому району</w:t>
      </w:r>
    </w:p>
    <w:p w14:paraId="69E3BFEB" w14:textId="61468C6A" w:rsidR="00483B62" w:rsidRDefault="00483B62" w:rsidP="00793B22">
      <w:pPr>
        <w:jc w:val="both"/>
        <w:rPr>
          <w:sz w:val="24"/>
          <w:szCs w:val="22"/>
        </w:rPr>
      </w:pPr>
    </w:p>
    <w:p w14:paraId="2285BC41" w14:textId="58E55DBC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г</w:t>
      </w:r>
      <w:r w:rsidRPr="00483B62">
        <w:rPr>
          <w:sz w:val="24"/>
          <w:szCs w:val="22"/>
        </w:rPr>
        <w:t>отовы ли вы брать сразу несколько заказов?</w:t>
      </w:r>
    </w:p>
    <w:p w14:paraId="6A859A84" w14:textId="4FE0A0CD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И: д</w:t>
      </w:r>
      <w:r w:rsidRPr="00483B62">
        <w:rPr>
          <w:sz w:val="24"/>
          <w:szCs w:val="22"/>
        </w:rPr>
        <w:t xml:space="preserve">а, если </w:t>
      </w:r>
      <w:r>
        <w:rPr>
          <w:sz w:val="24"/>
          <w:szCs w:val="22"/>
        </w:rPr>
        <w:t>точки а рядом</w:t>
      </w:r>
    </w:p>
    <w:p w14:paraId="7785AE43" w14:textId="5E7B3FB7" w:rsidR="00483B62" w:rsidRDefault="00483B62" w:rsidP="00793B22">
      <w:pPr>
        <w:jc w:val="both"/>
        <w:rPr>
          <w:sz w:val="24"/>
          <w:szCs w:val="22"/>
        </w:rPr>
      </w:pPr>
    </w:p>
    <w:p w14:paraId="24EF4C37" w14:textId="50020D44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какую информацию хотели бы видеть по заказу</w:t>
      </w:r>
      <w:r w:rsidRPr="00483B62">
        <w:rPr>
          <w:sz w:val="24"/>
          <w:szCs w:val="22"/>
        </w:rPr>
        <w:t>?</w:t>
      </w:r>
    </w:p>
    <w:p w14:paraId="39484797" w14:textId="0DB25A10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точки а и б, стоимость заказа, вес заказа, контакты кому доставлять. Кнопку получить деньги</w:t>
      </w:r>
    </w:p>
    <w:p w14:paraId="0E35E1EC" w14:textId="4428C080" w:rsidR="00483B62" w:rsidRDefault="00483B62" w:rsidP="00793B22">
      <w:pPr>
        <w:jc w:val="both"/>
        <w:rPr>
          <w:sz w:val="24"/>
          <w:szCs w:val="22"/>
        </w:rPr>
      </w:pPr>
    </w:p>
    <w:p w14:paraId="0C2CB11F" w14:textId="45D8E516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какой телефон и навигатор используете?</w:t>
      </w:r>
    </w:p>
    <w:p w14:paraId="6A6DB6F4" w14:textId="18D5EF37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у меня андроид, в прошлом году покупал. И Яндекс навигатор</w:t>
      </w:r>
    </w:p>
    <w:p w14:paraId="6246C9A0" w14:textId="50B1F0C1" w:rsidR="00483B62" w:rsidRDefault="00483B62" w:rsidP="00793B22">
      <w:pPr>
        <w:jc w:val="both"/>
        <w:rPr>
          <w:sz w:val="24"/>
          <w:szCs w:val="22"/>
        </w:rPr>
      </w:pPr>
    </w:p>
    <w:p w14:paraId="2A5D9C27" w14:textId="7DEB1540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значит маршруты в Яндексе вам в принципе нравятся?</w:t>
      </w:r>
    </w:p>
    <w:p w14:paraId="556DF461" w14:textId="57818DC7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да, нормальные, когда </w:t>
      </w:r>
      <w:proofErr w:type="spellStart"/>
      <w:r>
        <w:rPr>
          <w:sz w:val="24"/>
          <w:szCs w:val="22"/>
          <w:lang w:val="en-US"/>
        </w:rPr>
        <w:t>gps</w:t>
      </w:r>
      <w:proofErr w:type="spellEnd"/>
      <w:r w:rsidRPr="00483B62">
        <w:rPr>
          <w:sz w:val="24"/>
          <w:szCs w:val="22"/>
        </w:rPr>
        <w:t xml:space="preserve"> </w:t>
      </w:r>
      <w:r>
        <w:rPr>
          <w:sz w:val="24"/>
          <w:szCs w:val="22"/>
        </w:rPr>
        <w:t>не</w:t>
      </w:r>
      <w:r w:rsidRPr="00483B62">
        <w:rPr>
          <w:sz w:val="24"/>
          <w:szCs w:val="22"/>
        </w:rPr>
        <w:t xml:space="preserve"> </w:t>
      </w:r>
      <w:r>
        <w:rPr>
          <w:sz w:val="24"/>
          <w:szCs w:val="22"/>
        </w:rPr>
        <w:t>глючит</w:t>
      </w:r>
    </w:p>
    <w:p w14:paraId="2028EFA0" w14:textId="5D7D88EB" w:rsidR="00483B62" w:rsidRDefault="00483B62" w:rsidP="00793B22">
      <w:pPr>
        <w:jc w:val="both"/>
        <w:rPr>
          <w:sz w:val="24"/>
          <w:szCs w:val="22"/>
        </w:rPr>
      </w:pPr>
    </w:p>
    <w:p w14:paraId="2ABE21A7" w14:textId="49F949D5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удобно ли вам общаться с диспетчером в чате?</w:t>
      </w:r>
    </w:p>
    <w:p w14:paraId="33FA7743" w14:textId="3FA04370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да</w:t>
      </w:r>
    </w:p>
    <w:p w14:paraId="0247E5AD" w14:textId="1B42C3FD" w:rsidR="00483B62" w:rsidRDefault="00483B62" w:rsidP="00793B22">
      <w:pPr>
        <w:jc w:val="both"/>
        <w:rPr>
          <w:sz w:val="24"/>
          <w:szCs w:val="22"/>
        </w:rPr>
      </w:pPr>
    </w:p>
    <w:p w14:paraId="30CCA482" w14:textId="1B931BC9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 часто хотите получать выплаты?</w:t>
      </w:r>
    </w:p>
    <w:p w14:paraId="6B6585D8" w14:textId="2E1C0D66" w:rsidR="00483B62" w:rsidRDefault="00483B62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хотелось бы каждый день</w:t>
      </w:r>
      <w:r w:rsidR="008843C5">
        <w:rPr>
          <w:sz w:val="24"/>
          <w:szCs w:val="22"/>
        </w:rPr>
        <w:t xml:space="preserve"> на карту</w:t>
      </w:r>
    </w:p>
    <w:p w14:paraId="053ACFAF" w14:textId="3C3E26F2" w:rsidR="008843C5" w:rsidRDefault="008843C5" w:rsidP="00793B22">
      <w:pPr>
        <w:jc w:val="both"/>
        <w:rPr>
          <w:sz w:val="24"/>
          <w:szCs w:val="22"/>
        </w:rPr>
      </w:pPr>
    </w:p>
    <w:p w14:paraId="4C465E05" w14:textId="24BEB1F9" w:rsidR="008843C5" w:rsidRDefault="008843C5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работаете как самозанятый?</w:t>
      </w:r>
    </w:p>
    <w:p w14:paraId="3768D87F" w14:textId="7D16F430" w:rsidR="008843C5" w:rsidRPr="00483B62" w:rsidRDefault="008843C5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да</w:t>
      </w:r>
    </w:p>
    <w:p w14:paraId="72EBC336" w14:textId="77777777" w:rsidR="00BA48F8" w:rsidRDefault="00BA48F8" w:rsidP="00793B22">
      <w:pPr>
        <w:jc w:val="both"/>
        <w:rPr>
          <w:rFonts w:eastAsiaTheme="majorEastAsia" w:cstheme="majorBidi"/>
          <w:sz w:val="24"/>
          <w:szCs w:val="24"/>
        </w:rPr>
      </w:pPr>
    </w:p>
    <w:p w14:paraId="76B737E2" w14:textId="77777777" w:rsidR="00AA6E26" w:rsidRPr="000310C6" w:rsidRDefault="00AA6E26" w:rsidP="00793B22">
      <w:pPr>
        <w:pStyle w:val="a0"/>
        <w:numPr>
          <w:ilvl w:val="0"/>
          <w:numId w:val="0"/>
        </w:numPr>
        <w:spacing w:line="240" w:lineRule="auto"/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Диспетчер - Александр Логинов</w:t>
      </w:r>
    </w:p>
    <w:p w14:paraId="037EDC0B" w14:textId="77777777" w:rsidR="008843C5" w:rsidRDefault="008843C5" w:rsidP="00793B22">
      <w:pPr>
        <w:jc w:val="both"/>
        <w:rPr>
          <w:sz w:val="24"/>
          <w:szCs w:val="22"/>
        </w:rPr>
      </w:pPr>
    </w:p>
    <w:p w14:paraId="263CABAE" w14:textId="1603E977" w:rsidR="008843C5" w:rsidRDefault="008843C5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</w:t>
      </w:r>
      <w:r w:rsidR="003A3E59">
        <w:rPr>
          <w:sz w:val="24"/>
          <w:szCs w:val="22"/>
        </w:rPr>
        <w:t>к</w:t>
      </w:r>
      <w:r w:rsidR="003A3E59" w:rsidRPr="003A3E59">
        <w:rPr>
          <w:sz w:val="24"/>
          <w:szCs w:val="22"/>
        </w:rPr>
        <w:t>ак вы думаете, в чем основная проблема неправильного распределения заказов?</w:t>
      </w:r>
    </w:p>
    <w:p w14:paraId="2F62A741" w14:textId="1299AE84" w:rsidR="00AA6E26" w:rsidRDefault="008843C5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</w:t>
      </w:r>
      <w:r w:rsidR="003A3E59">
        <w:rPr>
          <w:sz w:val="24"/>
          <w:szCs w:val="22"/>
        </w:rPr>
        <w:t xml:space="preserve"> м</w:t>
      </w:r>
      <w:r w:rsidR="003A3E59" w:rsidRPr="003A3E59">
        <w:rPr>
          <w:sz w:val="24"/>
          <w:szCs w:val="22"/>
        </w:rPr>
        <w:t xml:space="preserve">не кажется, что проблема в том, что точки забора располагаются достаточно далеко друг от друга и бывает, что система никак не учитывает предыдущий заказ, на котором находится </w:t>
      </w:r>
      <w:r w:rsidR="003A3E59">
        <w:rPr>
          <w:sz w:val="24"/>
          <w:szCs w:val="22"/>
        </w:rPr>
        <w:t>к</w:t>
      </w:r>
      <w:r w:rsidR="003A3E59" w:rsidRPr="003A3E59">
        <w:rPr>
          <w:sz w:val="24"/>
          <w:szCs w:val="22"/>
        </w:rPr>
        <w:t>урьер, и отправляет их как попало</w:t>
      </w:r>
    </w:p>
    <w:p w14:paraId="00EFCE36" w14:textId="72263B14" w:rsidR="008843C5" w:rsidRDefault="008843C5" w:rsidP="00793B22">
      <w:pPr>
        <w:jc w:val="both"/>
        <w:rPr>
          <w:rFonts w:eastAsiaTheme="majorEastAsia" w:cstheme="majorBidi"/>
          <w:sz w:val="24"/>
          <w:szCs w:val="24"/>
        </w:rPr>
      </w:pPr>
    </w:p>
    <w:p w14:paraId="2C285CB1" w14:textId="023AA887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</w:t>
      </w:r>
      <w:r w:rsidRPr="003A3E59">
        <w:rPr>
          <w:sz w:val="24"/>
          <w:szCs w:val="22"/>
        </w:rPr>
        <w:t>ак вы выбираете, какой заказ назначить другому курьеру?</w:t>
      </w:r>
    </w:p>
    <w:p w14:paraId="3FB55FC8" w14:textId="0291C5F1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</w:t>
      </w:r>
      <w:r w:rsidRPr="003A3E59">
        <w:rPr>
          <w:sz w:val="24"/>
          <w:szCs w:val="22"/>
        </w:rPr>
        <w:t xml:space="preserve">если я вижу, например, что заказ висит больше 20 минут и </w:t>
      </w:r>
      <w:r>
        <w:rPr>
          <w:sz w:val="24"/>
          <w:szCs w:val="22"/>
        </w:rPr>
        <w:t>курьер за ним</w:t>
      </w:r>
      <w:r w:rsidRPr="003A3E59">
        <w:rPr>
          <w:sz w:val="24"/>
          <w:szCs w:val="22"/>
        </w:rPr>
        <w:t xml:space="preserve"> не </w:t>
      </w:r>
      <w:r>
        <w:rPr>
          <w:sz w:val="24"/>
          <w:szCs w:val="22"/>
        </w:rPr>
        <w:t>едет</w:t>
      </w:r>
      <w:r w:rsidRPr="003A3E59">
        <w:rPr>
          <w:sz w:val="24"/>
          <w:szCs w:val="22"/>
        </w:rPr>
        <w:t>.</w:t>
      </w:r>
    </w:p>
    <w:p w14:paraId="2D63603B" w14:textId="586F7B52" w:rsidR="003A3E59" w:rsidRDefault="003A3E59" w:rsidP="00793B22">
      <w:pPr>
        <w:jc w:val="both"/>
        <w:rPr>
          <w:sz w:val="24"/>
          <w:szCs w:val="22"/>
        </w:rPr>
      </w:pPr>
    </w:p>
    <w:p w14:paraId="31C3912B" w14:textId="5A52B9E8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что вы сделаете если курьер обратится к вам с просьбой помочь с маршрутом, когда у него отказало </w:t>
      </w:r>
      <w:proofErr w:type="spellStart"/>
      <w:r>
        <w:rPr>
          <w:sz w:val="24"/>
          <w:szCs w:val="22"/>
        </w:rPr>
        <w:t>гео</w:t>
      </w:r>
      <w:proofErr w:type="spellEnd"/>
      <w:r w:rsidRPr="003A3E59">
        <w:rPr>
          <w:sz w:val="24"/>
          <w:szCs w:val="22"/>
        </w:rPr>
        <w:t>?</w:t>
      </w:r>
    </w:p>
    <w:p w14:paraId="47DAD8FF" w14:textId="30BA0267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свяжусь с ним и постараюсь провести по маршруту используя ориентиры</w:t>
      </w:r>
    </w:p>
    <w:p w14:paraId="6AFAE80E" w14:textId="36A55B98" w:rsidR="003A3E59" w:rsidRDefault="003A3E59" w:rsidP="00793B22">
      <w:pPr>
        <w:jc w:val="both"/>
        <w:rPr>
          <w:sz w:val="24"/>
          <w:szCs w:val="22"/>
        </w:rPr>
      </w:pPr>
    </w:p>
    <w:p w14:paraId="21D30228" w14:textId="2338F9EC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</w:t>
      </w:r>
      <w:r w:rsidRPr="003A3E59">
        <w:rPr>
          <w:sz w:val="24"/>
          <w:szCs w:val="22"/>
        </w:rPr>
        <w:t>ак не пропустить время доставки заказа</w:t>
      </w:r>
      <w:r>
        <w:rPr>
          <w:sz w:val="24"/>
          <w:szCs w:val="22"/>
        </w:rPr>
        <w:t>?</w:t>
      </w:r>
    </w:p>
    <w:p w14:paraId="00B7AF76" w14:textId="281306C2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в</w:t>
      </w:r>
      <w:r w:rsidRPr="003A3E59">
        <w:rPr>
          <w:sz w:val="24"/>
          <w:szCs w:val="22"/>
        </w:rPr>
        <w:t>ообще, наверное, было бы удобно, чтобы у меня показывались какие-то уведомления, если есть заказы, которые грозят просрочкой</w:t>
      </w:r>
    </w:p>
    <w:p w14:paraId="7CF70123" w14:textId="2AF3928E" w:rsidR="003A3E59" w:rsidRDefault="003A3E59" w:rsidP="00793B22">
      <w:pPr>
        <w:jc w:val="both"/>
        <w:rPr>
          <w:sz w:val="24"/>
          <w:szCs w:val="22"/>
        </w:rPr>
      </w:pPr>
    </w:p>
    <w:p w14:paraId="7C2F82CA" w14:textId="650D122A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а </w:t>
      </w:r>
      <w:r w:rsidRPr="003A3E59">
        <w:rPr>
          <w:sz w:val="24"/>
          <w:szCs w:val="22"/>
        </w:rPr>
        <w:t>какие уведомления вы бы хотели здесь видеть</w:t>
      </w:r>
      <w:r>
        <w:rPr>
          <w:sz w:val="24"/>
          <w:szCs w:val="22"/>
        </w:rPr>
        <w:t>?</w:t>
      </w:r>
    </w:p>
    <w:p w14:paraId="5D4A085B" w14:textId="36DA0E5A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</w:t>
      </w:r>
      <w:r w:rsidRPr="003A3E59">
        <w:rPr>
          <w:sz w:val="24"/>
          <w:szCs w:val="22"/>
        </w:rPr>
        <w:t>мне, наверное, в первую очередь интересно как раз уведомления по просрочке. Нужны уведомления для заказов, которые долго никто не берет</w:t>
      </w:r>
    </w:p>
    <w:p w14:paraId="66656B42" w14:textId="5BD0B7A3" w:rsidR="003A3E59" w:rsidRDefault="003A3E59" w:rsidP="00793B22">
      <w:pPr>
        <w:jc w:val="both"/>
        <w:rPr>
          <w:sz w:val="24"/>
          <w:szCs w:val="22"/>
        </w:rPr>
      </w:pPr>
    </w:p>
    <w:p w14:paraId="3BCD0ED4" w14:textId="40254834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ч</w:t>
      </w:r>
      <w:r w:rsidRPr="003A3E59">
        <w:rPr>
          <w:sz w:val="24"/>
          <w:szCs w:val="22"/>
        </w:rPr>
        <w:t xml:space="preserve">то вы </w:t>
      </w:r>
      <w:r>
        <w:rPr>
          <w:sz w:val="24"/>
          <w:szCs w:val="22"/>
        </w:rPr>
        <w:t>с</w:t>
      </w:r>
      <w:r w:rsidRPr="003A3E59">
        <w:rPr>
          <w:sz w:val="24"/>
          <w:szCs w:val="22"/>
        </w:rPr>
        <w:t>делаете, если на линии недостаточно курьеров</w:t>
      </w:r>
      <w:r>
        <w:rPr>
          <w:sz w:val="24"/>
          <w:szCs w:val="22"/>
        </w:rPr>
        <w:t>?</w:t>
      </w:r>
    </w:p>
    <w:p w14:paraId="7121E14C" w14:textId="3EEFD5B9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И: п</w:t>
      </w:r>
      <w:r w:rsidRPr="003A3E59">
        <w:rPr>
          <w:sz w:val="24"/>
          <w:szCs w:val="22"/>
        </w:rPr>
        <w:t xml:space="preserve">опробуем позвонить тем, кто сейчас не на смене, и кого-нибудь выгнать еще на линию. Либо нужно будет связаться с какими-то поставщиками и попросить их временно не отправлять заказы. Либо, что более вероятно, наверное, связаться с оператором и сказать ему, чтобы он не принимал временно </w:t>
      </w:r>
      <w:r>
        <w:rPr>
          <w:sz w:val="24"/>
          <w:szCs w:val="22"/>
        </w:rPr>
        <w:t>заказы.</w:t>
      </w:r>
    </w:p>
    <w:p w14:paraId="659491DD" w14:textId="5B1897F5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с</w:t>
      </w:r>
      <w:r w:rsidRPr="003A3E59">
        <w:rPr>
          <w:sz w:val="24"/>
          <w:szCs w:val="22"/>
        </w:rPr>
        <w:t>колько часов, по-вашему, длится комфортная смена?</w:t>
      </w:r>
    </w:p>
    <w:p w14:paraId="11E6FD6A" w14:textId="5B24DC50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я</w:t>
      </w:r>
      <w:r w:rsidRPr="003A3E59">
        <w:rPr>
          <w:sz w:val="24"/>
          <w:szCs w:val="22"/>
        </w:rPr>
        <w:t xml:space="preserve"> думаю, что не больше восьми часов</w:t>
      </w:r>
    </w:p>
    <w:p w14:paraId="3024D6AF" w14:textId="104CC773" w:rsidR="003A3E59" w:rsidRDefault="003A3E59" w:rsidP="00793B22">
      <w:pPr>
        <w:jc w:val="both"/>
        <w:rPr>
          <w:sz w:val="24"/>
          <w:szCs w:val="22"/>
        </w:rPr>
      </w:pPr>
    </w:p>
    <w:p w14:paraId="5E4137A4" w14:textId="1CA82563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 вы общаетесь с курьерами</w:t>
      </w:r>
      <w:r w:rsidRPr="003A3E59">
        <w:rPr>
          <w:sz w:val="24"/>
          <w:szCs w:val="22"/>
        </w:rPr>
        <w:t>?</w:t>
      </w:r>
    </w:p>
    <w:p w14:paraId="6C8C5261" w14:textId="66ACB7BC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проще всего через чат, но иногда и созваниваемся</w:t>
      </w:r>
    </w:p>
    <w:p w14:paraId="5E0D328B" w14:textId="77777777" w:rsidR="003A3E59" w:rsidRDefault="003A3E59" w:rsidP="00793B22">
      <w:pPr>
        <w:jc w:val="both"/>
        <w:rPr>
          <w:rFonts w:eastAsiaTheme="majorEastAsia" w:cstheme="majorBidi"/>
          <w:sz w:val="24"/>
          <w:szCs w:val="24"/>
        </w:rPr>
      </w:pPr>
    </w:p>
    <w:p w14:paraId="77E0E635" w14:textId="77777777" w:rsidR="00AA6E26" w:rsidRPr="000310C6" w:rsidRDefault="00AA6E26" w:rsidP="00793B22">
      <w:pPr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 xml:space="preserve">Оператор – Дмитрий </w:t>
      </w:r>
      <w:proofErr w:type="spellStart"/>
      <w:r w:rsidRPr="000310C6">
        <w:rPr>
          <w:b/>
          <w:bCs/>
          <w:sz w:val="24"/>
          <w:szCs w:val="22"/>
        </w:rPr>
        <w:t>Сапегин</w:t>
      </w:r>
      <w:proofErr w:type="spellEnd"/>
    </w:p>
    <w:p w14:paraId="3842DB39" w14:textId="2FCC5270" w:rsidR="00AA6E26" w:rsidRDefault="00AA6E26" w:rsidP="00793B22">
      <w:pPr>
        <w:jc w:val="both"/>
        <w:rPr>
          <w:rFonts w:eastAsiaTheme="majorEastAsia" w:cstheme="majorBidi"/>
          <w:sz w:val="24"/>
          <w:szCs w:val="24"/>
        </w:rPr>
      </w:pPr>
    </w:p>
    <w:p w14:paraId="651034F1" w14:textId="39E1E7E7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</w:t>
      </w:r>
      <w:r w:rsidR="002708DB">
        <w:rPr>
          <w:sz w:val="24"/>
          <w:szCs w:val="22"/>
        </w:rPr>
        <w:t>к</w:t>
      </w:r>
      <w:r w:rsidR="002708DB" w:rsidRPr="002708DB">
        <w:rPr>
          <w:sz w:val="24"/>
          <w:szCs w:val="22"/>
        </w:rPr>
        <w:t>ак вы видите для себя идеальную систему? Что было бы для вас самым удобным для записи заказов?</w:t>
      </w:r>
    </w:p>
    <w:p w14:paraId="4C8352E7" w14:textId="57C38CCD" w:rsidR="003A3E59" w:rsidRDefault="003A3E59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</w:t>
      </w:r>
      <w:r w:rsidR="002708DB">
        <w:rPr>
          <w:sz w:val="24"/>
          <w:szCs w:val="22"/>
        </w:rPr>
        <w:t xml:space="preserve"> м</w:t>
      </w:r>
      <w:r w:rsidR="002708DB" w:rsidRPr="002708DB">
        <w:rPr>
          <w:sz w:val="24"/>
          <w:szCs w:val="22"/>
        </w:rPr>
        <w:t>не бы хотелось, чтобы заказы поступали через один канал, чтобы телефон, почта и мессенджеры — это все систематизировалось в какой-то один канал, чтобы мне не приходилось распыляться, это помогло бы мне избежать каких-то ошибок.</w:t>
      </w:r>
      <w:r w:rsidR="002708DB">
        <w:rPr>
          <w:sz w:val="24"/>
          <w:szCs w:val="22"/>
        </w:rPr>
        <w:t xml:space="preserve"> И чтобы была максимальная валидация данных</w:t>
      </w:r>
    </w:p>
    <w:p w14:paraId="03FD6DB7" w14:textId="2C66C5C5" w:rsidR="002708DB" w:rsidRDefault="002708DB" w:rsidP="00793B22">
      <w:pPr>
        <w:jc w:val="both"/>
        <w:rPr>
          <w:sz w:val="24"/>
          <w:szCs w:val="22"/>
        </w:rPr>
      </w:pPr>
    </w:p>
    <w:p w14:paraId="79DC618A" w14:textId="1C50D1F3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 вам кажется, какой канал наиболее удобен?</w:t>
      </w:r>
    </w:p>
    <w:p w14:paraId="7DBDEA8F" w14:textId="66D00FA0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мне кажется, что мессенджеры удобнее чем звонки</w:t>
      </w:r>
    </w:p>
    <w:p w14:paraId="56F45247" w14:textId="76054FDF" w:rsidR="002708DB" w:rsidRDefault="002708DB" w:rsidP="00793B22">
      <w:pPr>
        <w:jc w:val="both"/>
        <w:rPr>
          <w:sz w:val="24"/>
          <w:szCs w:val="22"/>
        </w:rPr>
      </w:pPr>
    </w:p>
    <w:p w14:paraId="63FBE50A" w14:textId="2AEB9C4B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нужно ли в работе совершать исходящие звонки?</w:t>
      </w:r>
    </w:p>
    <w:p w14:paraId="44D6154C" w14:textId="31646305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да, приходится</w:t>
      </w:r>
    </w:p>
    <w:p w14:paraId="73377634" w14:textId="31BE9C5B" w:rsidR="002708DB" w:rsidRDefault="002708DB" w:rsidP="00793B22">
      <w:pPr>
        <w:jc w:val="both"/>
        <w:rPr>
          <w:sz w:val="24"/>
          <w:szCs w:val="22"/>
        </w:rPr>
      </w:pPr>
    </w:p>
    <w:p w14:paraId="0D86972E" w14:textId="31A307B4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сколько обычно длится ваша смена?</w:t>
      </w:r>
    </w:p>
    <w:p w14:paraId="78812573" w14:textId="29C47078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обычно 8 часов</w:t>
      </w:r>
    </w:p>
    <w:p w14:paraId="701B7BC4" w14:textId="6967F5AD" w:rsidR="002708DB" w:rsidRDefault="002708DB" w:rsidP="00793B22">
      <w:pPr>
        <w:jc w:val="both"/>
        <w:rPr>
          <w:sz w:val="24"/>
          <w:szCs w:val="22"/>
        </w:rPr>
      </w:pPr>
    </w:p>
    <w:p w14:paraId="0C01047C" w14:textId="66C758C0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</w:t>
      </w:r>
      <w:r w:rsidRPr="002708DB">
        <w:rPr>
          <w:sz w:val="24"/>
          <w:szCs w:val="22"/>
        </w:rPr>
        <w:t>акие данные по заказу нужны, чтобы оформить заказ</w:t>
      </w:r>
      <w:r>
        <w:rPr>
          <w:sz w:val="24"/>
          <w:szCs w:val="22"/>
        </w:rPr>
        <w:t>?</w:t>
      </w:r>
    </w:p>
    <w:p w14:paraId="5448E834" w14:textId="009E1F62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а</w:t>
      </w:r>
      <w:r w:rsidRPr="002708DB">
        <w:rPr>
          <w:sz w:val="24"/>
          <w:szCs w:val="22"/>
        </w:rPr>
        <w:t xml:space="preserve">дрес доставки, данные получателя, номер телефона, чтобы был валидный. Какие-то комментарии можно указать к заказу. </w:t>
      </w:r>
      <w:r>
        <w:rPr>
          <w:sz w:val="24"/>
          <w:szCs w:val="22"/>
        </w:rPr>
        <w:t>Информация о поставщике, содержание заказа</w:t>
      </w:r>
    </w:p>
    <w:p w14:paraId="4D26A69A" w14:textId="5ED23E08" w:rsidR="002708DB" w:rsidRDefault="002708DB" w:rsidP="00793B22">
      <w:pPr>
        <w:jc w:val="both"/>
        <w:rPr>
          <w:sz w:val="24"/>
          <w:szCs w:val="22"/>
        </w:rPr>
      </w:pPr>
    </w:p>
    <w:p w14:paraId="74F8179F" w14:textId="7F2F21C5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</w:t>
      </w:r>
      <w:r w:rsidRPr="002708DB">
        <w:rPr>
          <w:sz w:val="24"/>
          <w:szCs w:val="22"/>
        </w:rPr>
        <w:t>ак вы думаете, как можно облегчить и ускорить ввод заказов в базу?</w:t>
      </w:r>
    </w:p>
    <w:p w14:paraId="42A2A747" w14:textId="28485675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добавить автоматическое распознавание заказов из мессенджеров, автозаполнение и проверку информации</w:t>
      </w:r>
    </w:p>
    <w:p w14:paraId="7A29872A" w14:textId="26334D19" w:rsidR="002708DB" w:rsidRDefault="002708DB" w:rsidP="00793B22">
      <w:pPr>
        <w:jc w:val="both"/>
        <w:rPr>
          <w:sz w:val="24"/>
          <w:szCs w:val="22"/>
        </w:rPr>
      </w:pPr>
    </w:p>
    <w:p w14:paraId="32A698EF" w14:textId="471DACD0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п</w:t>
      </w:r>
      <w:r w:rsidRPr="002708DB">
        <w:rPr>
          <w:sz w:val="24"/>
          <w:szCs w:val="22"/>
        </w:rPr>
        <w:t>одтверждаете ли вы заказы, которые получаете у магазинов с клиентами</w:t>
      </w:r>
      <w:r>
        <w:rPr>
          <w:sz w:val="24"/>
          <w:szCs w:val="22"/>
        </w:rPr>
        <w:t>?</w:t>
      </w:r>
    </w:p>
    <w:p w14:paraId="19216EDB" w14:textId="58190B45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только если вижу какие, то ошибки, то уточняю информацию</w:t>
      </w:r>
    </w:p>
    <w:p w14:paraId="53D2305B" w14:textId="4195E82D" w:rsidR="002708DB" w:rsidRDefault="002708DB" w:rsidP="00793B22">
      <w:pPr>
        <w:jc w:val="both"/>
        <w:rPr>
          <w:sz w:val="24"/>
          <w:szCs w:val="22"/>
        </w:rPr>
      </w:pPr>
    </w:p>
    <w:p w14:paraId="1EB74C5A" w14:textId="48C23665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а если нет ошибок?</w:t>
      </w:r>
    </w:p>
    <w:p w14:paraId="2EF8ED60" w14:textId="2FDEBEA7" w:rsidR="002708DB" w:rsidRDefault="002708D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тогда заказы с отложенным временем доставки, сверяем время</w:t>
      </w:r>
    </w:p>
    <w:p w14:paraId="19CA81B8" w14:textId="77777777" w:rsidR="003A3E59" w:rsidRDefault="003A3E59" w:rsidP="00793B22">
      <w:pPr>
        <w:jc w:val="both"/>
        <w:rPr>
          <w:rFonts w:eastAsiaTheme="majorEastAsia" w:cstheme="majorBidi"/>
          <w:sz w:val="24"/>
          <w:szCs w:val="24"/>
        </w:rPr>
      </w:pPr>
    </w:p>
    <w:p w14:paraId="333A19CC" w14:textId="131F1311" w:rsidR="00AA6E26" w:rsidRPr="000310C6" w:rsidRDefault="00AA6E26" w:rsidP="00793B22">
      <w:pPr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Бухгалтер – Дмитрий Хворостовский</w:t>
      </w:r>
    </w:p>
    <w:p w14:paraId="2A2B40CE" w14:textId="5861D934" w:rsidR="00AA6E26" w:rsidRDefault="00AA6E26" w:rsidP="00793B22">
      <w:pPr>
        <w:jc w:val="both"/>
        <w:rPr>
          <w:sz w:val="24"/>
          <w:szCs w:val="22"/>
        </w:rPr>
      </w:pPr>
    </w:p>
    <w:p w14:paraId="3CD68CD6" w14:textId="5CF239A2" w:rsidR="00AA6E2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здравствуйте</w:t>
      </w:r>
      <w:r w:rsidR="00AA6E26">
        <w:rPr>
          <w:sz w:val="24"/>
          <w:szCs w:val="22"/>
        </w:rPr>
        <w:t>, какой у вас стаж работы?</w:t>
      </w:r>
    </w:p>
    <w:p w14:paraId="79B539DA" w14:textId="4F5CC77D" w:rsidR="00AA6E2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работаю уже больше 10 лет</w:t>
      </w:r>
    </w:p>
    <w:p w14:paraId="355DDA7B" w14:textId="6C9372E1" w:rsidR="000310C6" w:rsidRDefault="000310C6" w:rsidP="00793B22">
      <w:pPr>
        <w:jc w:val="both"/>
        <w:rPr>
          <w:sz w:val="24"/>
          <w:szCs w:val="22"/>
        </w:rPr>
      </w:pPr>
    </w:p>
    <w:p w14:paraId="0F007D3E" w14:textId="316B3FE1" w:rsidR="000310C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в какой программе?</w:t>
      </w:r>
    </w:p>
    <w:p w14:paraId="6FAB058A" w14:textId="1F8A319D" w:rsidR="000310C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1</w:t>
      </w:r>
      <w:r w:rsidR="002E246B">
        <w:rPr>
          <w:sz w:val="24"/>
          <w:szCs w:val="22"/>
        </w:rPr>
        <w:t>С: Бухгалтерия</w:t>
      </w:r>
    </w:p>
    <w:p w14:paraId="51834CC9" w14:textId="35259084" w:rsidR="000310C6" w:rsidRDefault="000310C6" w:rsidP="00793B22">
      <w:pPr>
        <w:jc w:val="both"/>
        <w:rPr>
          <w:sz w:val="24"/>
          <w:szCs w:val="22"/>
        </w:rPr>
      </w:pPr>
    </w:p>
    <w:p w14:paraId="7D25D517" w14:textId="11A78C4D" w:rsidR="000310C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какие у вас основные рабочие задачи?</w:t>
      </w:r>
    </w:p>
    <w:p w14:paraId="2C5BD8B8" w14:textId="7A38B529" w:rsidR="000310C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ко м</w:t>
      </w:r>
      <w:r w:rsidRPr="000310C6">
        <w:rPr>
          <w:sz w:val="24"/>
          <w:szCs w:val="22"/>
        </w:rPr>
        <w:t xml:space="preserve">не поступают данные о </w:t>
      </w:r>
      <w:r>
        <w:rPr>
          <w:sz w:val="24"/>
          <w:szCs w:val="22"/>
        </w:rPr>
        <w:t xml:space="preserve">выполненных </w:t>
      </w:r>
      <w:r w:rsidRPr="000310C6">
        <w:rPr>
          <w:sz w:val="24"/>
          <w:szCs w:val="22"/>
        </w:rPr>
        <w:t xml:space="preserve">заказах курьеров, и я на основе этого </w:t>
      </w:r>
      <w:r>
        <w:rPr>
          <w:sz w:val="24"/>
          <w:szCs w:val="22"/>
        </w:rPr>
        <w:t>выставляю счета</w:t>
      </w:r>
      <w:r w:rsidRPr="000310C6">
        <w:rPr>
          <w:sz w:val="24"/>
          <w:szCs w:val="22"/>
        </w:rPr>
        <w:t xml:space="preserve"> для поставщиков за доставку </w:t>
      </w:r>
      <w:r>
        <w:rPr>
          <w:sz w:val="24"/>
          <w:szCs w:val="22"/>
        </w:rPr>
        <w:t>и оплату</w:t>
      </w:r>
      <w:r w:rsidRPr="000310C6">
        <w:rPr>
          <w:sz w:val="24"/>
          <w:szCs w:val="22"/>
        </w:rPr>
        <w:t xml:space="preserve"> для курьеров</w:t>
      </w:r>
    </w:p>
    <w:p w14:paraId="6C8ACD71" w14:textId="23F86974" w:rsidR="000310C6" w:rsidRDefault="000310C6" w:rsidP="00793B22">
      <w:pPr>
        <w:jc w:val="both"/>
        <w:rPr>
          <w:sz w:val="24"/>
          <w:szCs w:val="22"/>
        </w:rPr>
      </w:pPr>
    </w:p>
    <w:p w14:paraId="6D89A153" w14:textId="39CE8B78" w:rsidR="000310C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с какой периодичностью вы хотели бы получать отчеты?</w:t>
      </w:r>
    </w:p>
    <w:p w14:paraId="0BF2554B" w14:textId="296BBBCB" w:rsidR="000310C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обычно я получаю три вида отчетов – ежедневные, еженедельные и ежемесячные</w:t>
      </w:r>
    </w:p>
    <w:p w14:paraId="3C017A77" w14:textId="0028ABB8" w:rsidR="000310C6" w:rsidRDefault="000310C6" w:rsidP="00793B22">
      <w:pPr>
        <w:jc w:val="both"/>
        <w:rPr>
          <w:sz w:val="24"/>
          <w:szCs w:val="22"/>
        </w:rPr>
      </w:pPr>
    </w:p>
    <w:p w14:paraId="2B606E17" w14:textId="59D93D19" w:rsidR="000310C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какая информация содержится в отчете?</w:t>
      </w:r>
    </w:p>
    <w:p w14:paraId="335051D7" w14:textId="139E197F" w:rsidR="000310C6" w:rsidRDefault="000310C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идентификатор заказа, поставщика, курьера, время выполнения, стоимость заказа, размер вознаграждения курьера</w:t>
      </w:r>
    </w:p>
    <w:p w14:paraId="3344DF39" w14:textId="74346F7C" w:rsidR="002E246B" w:rsidRDefault="002E246B" w:rsidP="00793B22">
      <w:pPr>
        <w:jc w:val="both"/>
        <w:rPr>
          <w:sz w:val="24"/>
          <w:szCs w:val="22"/>
        </w:rPr>
      </w:pPr>
    </w:p>
    <w:p w14:paraId="6A080E34" w14:textId="41C069A0" w:rsidR="002E246B" w:rsidRDefault="002E246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 вы производите выплаты?</w:t>
      </w:r>
    </w:p>
    <w:p w14:paraId="1AA5E9D3" w14:textId="4C8D1C5E" w:rsidR="002E246B" w:rsidRDefault="002E246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поставщикам выставляю счета, курьерам банковские переводы</w:t>
      </w:r>
    </w:p>
    <w:p w14:paraId="5C8627E6" w14:textId="21B59605" w:rsidR="002E246B" w:rsidRDefault="002E246B" w:rsidP="00793B22">
      <w:pPr>
        <w:jc w:val="both"/>
        <w:rPr>
          <w:sz w:val="24"/>
          <w:szCs w:val="22"/>
        </w:rPr>
      </w:pPr>
    </w:p>
    <w:p w14:paraId="64963FC8" w14:textId="5A485BA0" w:rsidR="002E246B" w:rsidRDefault="002E246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 вы думаете с какой частотой сможете производить выплаты курьерам?</w:t>
      </w:r>
    </w:p>
    <w:p w14:paraId="4E491422" w14:textId="5A9C2B49" w:rsidR="002E246B" w:rsidRDefault="002E246B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раз в неделю</w:t>
      </w:r>
      <w:r w:rsidR="00A70D8D">
        <w:rPr>
          <w:sz w:val="24"/>
          <w:szCs w:val="22"/>
        </w:rPr>
        <w:t>, например в понедельник</w:t>
      </w:r>
    </w:p>
    <w:p w14:paraId="34356D8E" w14:textId="00B8B8DB" w:rsidR="00A70D8D" w:rsidRDefault="00A70D8D" w:rsidP="00793B22">
      <w:pPr>
        <w:jc w:val="both"/>
        <w:rPr>
          <w:sz w:val="24"/>
          <w:szCs w:val="22"/>
        </w:rPr>
      </w:pPr>
    </w:p>
    <w:p w14:paraId="750DB5C0" w14:textId="4D528628" w:rsidR="00A70D8D" w:rsidRDefault="00A70D8D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нужны ли вам будут какие-то еще данные от нас для работы?</w:t>
      </w:r>
    </w:p>
    <w:p w14:paraId="49985BFC" w14:textId="48B6D92B" w:rsidR="00A70D8D" w:rsidRDefault="00A70D8D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думаю отчета о выполненных заказах будет достаточно</w:t>
      </w:r>
    </w:p>
    <w:p w14:paraId="5A6FB3B6" w14:textId="77777777" w:rsidR="000310C6" w:rsidRDefault="000310C6" w:rsidP="00793B22">
      <w:pPr>
        <w:jc w:val="both"/>
        <w:rPr>
          <w:sz w:val="24"/>
          <w:szCs w:val="22"/>
        </w:rPr>
      </w:pPr>
    </w:p>
    <w:p w14:paraId="3025395D" w14:textId="77777777" w:rsidR="00AA6E26" w:rsidRPr="000310C6" w:rsidRDefault="00AA6E26" w:rsidP="00793B22">
      <w:pPr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Администратор - Екатерина Мельникова</w:t>
      </w:r>
    </w:p>
    <w:p w14:paraId="10FC1EE6" w14:textId="025D98ED" w:rsidR="00AA6E26" w:rsidRDefault="00AA6E26" w:rsidP="00793B22">
      <w:pPr>
        <w:jc w:val="both"/>
        <w:rPr>
          <w:rFonts w:eastAsiaTheme="majorEastAsia" w:cstheme="majorBidi"/>
          <w:sz w:val="24"/>
          <w:szCs w:val="24"/>
        </w:rPr>
      </w:pPr>
    </w:p>
    <w:p w14:paraId="7E2F46F9" w14:textId="1AD1535F" w:rsidR="007C3C78" w:rsidRDefault="007C3C7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 вы думаете, какие роли для пользователей нужны в системе?</w:t>
      </w:r>
    </w:p>
    <w:p w14:paraId="5BC05FFD" w14:textId="1D862E02" w:rsidR="007C3C78" w:rsidRDefault="007C3C7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я думаю, что роли такие – поставщик, курьер, диспетчер, оператор, основатель стартапа</w:t>
      </w:r>
    </w:p>
    <w:p w14:paraId="3F9FBD05" w14:textId="6E234ECB" w:rsidR="007C3C78" w:rsidRDefault="007C3C78" w:rsidP="00793B22">
      <w:pPr>
        <w:jc w:val="both"/>
        <w:rPr>
          <w:sz w:val="24"/>
          <w:szCs w:val="22"/>
        </w:rPr>
      </w:pPr>
    </w:p>
    <w:p w14:paraId="23A0ED12" w14:textId="71E649C5" w:rsidR="007C3C78" w:rsidRDefault="007C3C7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какие статусы для пользователей необходимо ввести?</w:t>
      </w:r>
    </w:p>
    <w:p w14:paraId="5B92A3C0" w14:textId="47EA9658" w:rsidR="007C3C78" w:rsidRDefault="007C3C78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я думаю такие – неактивен, активен, уволен, </w:t>
      </w:r>
      <w:r w:rsidR="00101CF6">
        <w:rPr>
          <w:sz w:val="24"/>
          <w:szCs w:val="22"/>
        </w:rPr>
        <w:t>заблокирован</w:t>
      </w:r>
    </w:p>
    <w:p w14:paraId="0D967E25" w14:textId="6172128D" w:rsidR="00101CF6" w:rsidRDefault="00101CF6" w:rsidP="00793B22">
      <w:pPr>
        <w:jc w:val="both"/>
        <w:rPr>
          <w:sz w:val="24"/>
          <w:szCs w:val="22"/>
        </w:rPr>
      </w:pPr>
    </w:p>
    <w:p w14:paraId="2E60307D" w14:textId="1E2BED89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может хотите предложить какие-то возможности для пользователей?</w:t>
      </w:r>
    </w:p>
    <w:p w14:paraId="703EA581" w14:textId="766D2157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сброс пароля если пользователь забыл его или потерял. И лучше использовать телефон в качестве идентификатора</w:t>
      </w:r>
    </w:p>
    <w:p w14:paraId="7CDCA5E6" w14:textId="37D56D07" w:rsidR="00101CF6" w:rsidRDefault="00101CF6" w:rsidP="00793B22">
      <w:pPr>
        <w:jc w:val="both"/>
        <w:rPr>
          <w:sz w:val="24"/>
          <w:szCs w:val="22"/>
        </w:rPr>
      </w:pPr>
    </w:p>
    <w:p w14:paraId="3B269AF6" w14:textId="32D29EBD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какая форма занятости оптимальна для курьеров?</w:t>
      </w:r>
    </w:p>
    <w:p w14:paraId="11C484C8" w14:textId="621A835F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я думаю, что лучше всего работать с самозанятыми курьерами, с ними меньше проблем</w:t>
      </w:r>
    </w:p>
    <w:p w14:paraId="506F5F59" w14:textId="38E19E8A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что необходимо будет для работы с СМЗ курьерами?</w:t>
      </w:r>
    </w:p>
    <w:p w14:paraId="2E2EB1FF" w14:textId="1061C2A0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нужна будет интеграция с госуслугами и налоговой</w:t>
      </w:r>
    </w:p>
    <w:p w14:paraId="2618308E" w14:textId="090B84C4" w:rsidR="00101CF6" w:rsidRDefault="00101CF6" w:rsidP="00793B22">
      <w:pPr>
        <w:jc w:val="both"/>
        <w:rPr>
          <w:sz w:val="24"/>
          <w:szCs w:val="22"/>
        </w:rPr>
      </w:pPr>
    </w:p>
    <w:p w14:paraId="4F1E4CEF" w14:textId="67F212B7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 вы думаете, нужна ли система безопасности?</w:t>
      </w:r>
    </w:p>
    <w:p w14:paraId="19F10A21" w14:textId="11743D7C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да, надо как-то отслеживать, что курьеры не передают друг другу аккаунты или что курьер не потерял доступ к своему аккаунту</w:t>
      </w:r>
    </w:p>
    <w:p w14:paraId="33676ADB" w14:textId="217B1EDD" w:rsidR="00101CF6" w:rsidRDefault="00101CF6" w:rsidP="00793B22">
      <w:pPr>
        <w:jc w:val="both"/>
        <w:rPr>
          <w:sz w:val="24"/>
          <w:szCs w:val="22"/>
        </w:rPr>
      </w:pPr>
    </w:p>
    <w:p w14:paraId="5BCD412B" w14:textId="0190450B" w:rsidR="00101CF6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сможете ли вы также отвечать за регистрацию и ведение реестра поставщиков?</w:t>
      </w:r>
    </w:p>
    <w:p w14:paraId="16FA33E4" w14:textId="17A563BC" w:rsidR="003A3E59" w:rsidRDefault="00101CF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думаю, что да</w:t>
      </w:r>
    </w:p>
    <w:p w14:paraId="447D522E" w14:textId="16C67E5D" w:rsidR="00101CF6" w:rsidRDefault="00101CF6" w:rsidP="00793B22">
      <w:pPr>
        <w:jc w:val="both"/>
        <w:rPr>
          <w:sz w:val="24"/>
          <w:szCs w:val="22"/>
        </w:rPr>
      </w:pPr>
    </w:p>
    <w:p w14:paraId="53F90419" w14:textId="77777777" w:rsidR="00AA6E26" w:rsidRPr="000310C6" w:rsidRDefault="00AA6E26" w:rsidP="00793B22">
      <w:pPr>
        <w:pStyle w:val="a0"/>
        <w:numPr>
          <w:ilvl w:val="0"/>
          <w:numId w:val="0"/>
        </w:numPr>
        <w:spacing w:line="240" w:lineRule="auto"/>
        <w:jc w:val="both"/>
        <w:rPr>
          <w:b/>
          <w:bCs/>
          <w:sz w:val="24"/>
          <w:szCs w:val="22"/>
        </w:rPr>
      </w:pPr>
      <w:r w:rsidRPr="000310C6">
        <w:rPr>
          <w:b/>
          <w:bCs/>
          <w:sz w:val="24"/>
          <w:szCs w:val="22"/>
        </w:rPr>
        <w:t>Основатель стартапа – представитель студентов-разработчиков – Владислав Захаров</w:t>
      </w:r>
    </w:p>
    <w:p w14:paraId="66E4D820" w14:textId="5B401A56" w:rsidR="00C9414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кто будет основным клиентом сервиса?</w:t>
      </w:r>
    </w:p>
    <w:p w14:paraId="20CC2D77" w14:textId="5C35C299" w:rsidR="00AA6E2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</w:t>
      </w:r>
      <w:r w:rsidRPr="00C94146">
        <w:rPr>
          <w:sz w:val="24"/>
          <w:szCs w:val="22"/>
        </w:rPr>
        <w:t xml:space="preserve">Мы хотим сделать выгоду для магазинов и ресторанов. Будем ориентироваться на них. Но вообще, конечно, мы хотим сделать аналог </w:t>
      </w:r>
      <w:r w:rsidR="00793B22" w:rsidRPr="00C94146">
        <w:rPr>
          <w:sz w:val="24"/>
          <w:szCs w:val="22"/>
        </w:rPr>
        <w:t>Яндекс</w:t>
      </w:r>
      <w:r w:rsidR="00793B22">
        <w:rPr>
          <w:sz w:val="24"/>
          <w:szCs w:val="22"/>
        </w:rPr>
        <w:t xml:space="preserve"> </w:t>
      </w:r>
      <w:r w:rsidR="00793B22" w:rsidRPr="00C94146">
        <w:rPr>
          <w:sz w:val="24"/>
          <w:szCs w:val="22"/>
        </w:rPr>
        <w:t>Еды</w:t>
      </w:r>
      <w:r w:rsidRPr="00C94146">
        <w:rPr>
          <w:sz w:val="24"/>
          <w:szCs w:val="22"/>
        </w:rPr>
        <w:t>, но пока, наверное, нам не хватит на это ресурсов</w:t>
      </w:r>
    </w:p>
    <w:p w14:paraId="2145BC2A" w14:textId="0B5068A2" w:rsidR="00C94146" w:rsidRDefault="00C94146" w:rsidP="00793B22">
      <w:pPr>
        <w:jc w:val="both"/>
        <w:rPr>
          <w:sz w:val="24"/>
          <w:szCs w:val="22"/>
        </w:rPr>
      </w:pPr>
    </w:p>
    <w:p w14:paraId="4D0F10DB" w14:textId="17780EE6" w:rsidR="00C9414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сколько уже есть партнеров для доставки?</w:t>
      </w:r>
    </w:p>
    <w:p w14:paraId="26CACC5F" w14:textId="091725F6" w:rsidR="00C9414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</w:t>
      </w:r>
      <w:r w:rsidRPr="00C94146">
        <w:t xml:space="preserve"> </w:t>
      </w:r>
      <w:r>
        <w:t>м</w:t>
      </w:r>
      <w:r w:rsidRPr="00C94146">
        <w:rPr>
          <w:sz w:val="24"/>
          <w:szCs w:val="22"/>
        </w:rPr>
        <w:t>ы договорились с парой сетей магазинов, и у нас есть, наверное, еще где-то 20 ресторанов.</w:t>
      </w:r>
    </w:p>
    <w:p w14:paraId="58180FA1" w14:textId="2E1C7559" w:rsidR="00C94146" w:rsidRDefault="00C94146" w:rsidP="00793B22">
      <w:pPr>
        <w:jc w:val="both"/>
        <w:rPr>
          <w:sz w:val="24"/>
          <w:szCs w:val="22"/>
        </w:rPr>
      </w:pPr>
    </w:p>
    <w:p w14:paraId="53CCD2C2" w14:textId="1C55492C" w:rsidR="00C9414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что за сети?</w:t>
      </w:r>
    </w:p>
    <w:p w14:paraId="14CE935A" w14:textId="75658D21" w:rsidR="00C9414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у </w:t>
      </w:r>
      <w:r w:rsidRPr="00C94146">
        <w:rPr>
          <w:sz w:val="24"/>
          <w:szCs w:val="22"/>
        </w:rPr>
        <w:t>моего батька есть друг в пятерочке, поэтому мы договорились пока с ними. Соответственно, если все взлетит, потом еще и перекресток подтянется. Ну и все, кто у них там в x5 есть.</w:t>
      </w:r>
    </w:p>
    <w:p w14:paraId="53E43036" w14:textId="741A5FF4" w:rsidR="00C94146" w:rsidRDefault="00C94146" w:rsidP="00793B22">
      <w:pPr>
        <w:jc w:val="both"/>
        <w:rPr>
          <w:sz w:val="24"/>
          <w:szCs w:val="22"/>
        </w:rPr>
      </w:pPr>
    </w:p>
    <w:p w14:paraId="37D1E3F7" w14:textId="07312512" w:rsidR="00C9414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А: </w:t>
      </w:r>
      <w:r w:rsidRPr="00C94146">
        <w:rPr>
          <w:sz w:val="24"/>
          <w:szCs w:val="22"/>
        </w:rPr>
        <w:t>кто отвечает за развитие бизнеса, операционку, юридические вопросы?</w:t>
      </w:r>
    </w:p>
    <w:p w14:paraId="32E019C3" w14:textId="11595C1E" w:rsidR="00C9414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б</w:t>
      </w:r>
      <w:r w:rsidRPr="00C94146">
        <w:rPr>
          <w:sz w:val="24"/>
          <w:szCs w:val="22"/>
        </w:rPr>
        <w:t>лин, надеюсь, что не я, я в этом вообще не шарю</w:t>
      </w:r>
    </w:p>
    <w:p w14:paraId="7DD6F770" w14:textId="3ADF6D69" w:rsidR="00C94146" w:rsidRDefault="00C94146" w:rsidP="00793B22">
      <w:pPr>
        <w:jc w:val="both"/>
        <w:rPr>
          <w:sz w:val="24"/>
          <w:szCs w:val="22"/>
        </w:rPr>
      </w:pPr>
    </w:p>
    <w:p w14:paraId="22AF7656" w14:textId="5D234F93" w:rsidR="00C9414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а сколько у вас вообще человек и как разделена ответственность</w:t>
      </w:r>
      <w:r w:rsidRPr="00C94146">
        <w:rPr>
          <w:sz w:val="24"/>
          <w:szCs w:val="22"/>
        </w:rPr>
        <w:t>?</w:t>
      </w:r>
    </w:p>
    <w:p w14:paraId="28753A60" w14:textId="7250183F" w:rsidR="00C94146" w:rsidRDefault="00C94146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нас трое, по </w:t>
      </w:r>
      <w:r w:rsidR="00777E3A">
        <w:rPr>
          <w:sz w:val="24"/>
          <w:szCs w:val="22"/>
        </w:rPr>
        <w:t>бизнесу, наверное,</w:t>
      </w:r>
      <w:r>
        <w:rPr>
          <w:sz w:val="24"/>
          <w:szCs w:val="22"/>
        </w:rPr>
        <w:t xml:space="preserve"> больше всех шарит Ванек</w:t>
      </w:r>
      <w:r w:rsidR="00777E3A">
        <w:rPr>
          <w:sz w:val="24"/>
          <w:szCs w:val="22"/>
        </w:rPr>
        <w:t xml:space="preserve">. Мы </w:t>
      </w:r>
      <w:r w:rsidR="008843C5">
        <w:rPr>
          <w:sz w:val="24"/>
          <w:szCs w:val="22"/>
        </w:rPr>
        <w:t>так-то</w:t>
      </w:r>
      <w:r w:rsidR="00777E3A">
        <w:rPr>
          <w:sz w:val="24"/>
          <w:szCs w:val="22"/>
        </w:rPr>
        <w:t xml:space="preserve"> </w:t>
      </w:r>
      <w:proofErr w:type="spellStart"/>
      <w:r w:rsidR="00777E3A">
        <w:rPr>
          <w:sz w:val="24"/>
          <w:szCs w:val="22"/>
        </w:rPr>
        <w:t>прогеры</w:t>
      </w:r>
      <w:proofErr w:type="spellEnd"/>
      <w:r w:rsidR="00777E3A">
        <w:rPr>
          <w:sz w:val="24"/>
          <w:szCs w:val="22"/>
        </w:rPr>
        <w:t xml:space="preserve">, хотели </w:t>
      </w:r>
      <w:proofErr w:type="spellStart"/>
      <w:r w:rsidR="00777E3A">
        <w:rPr>
          <w:sz w:val="24"/>
          <w:szCs w:val="22"/>
        </w:rPr>
        <w:t>покодить</w:t>
      </w:r>
      <w:proofErr w:type="spellEnd"/>
      <w:r w:rsidR="00777E3A">
        <w:rPr>
          <w:sz w:val="24"/>
          <w:szCs w:val="22"/>
        </w:rPr>
        <w:t>.</w:t>
      </w:r>
    </w:p>
    <w:p w14:paraId="0E9634D7" w14:textId="3375C8C4" w:rsidR="00777E3A" w:rsidRDefault="00777E3A" w:rsidP="00793B22">
      <w:pPr>
        <w:jc w:val="both"/>
        <w:rPr>
          <w:sz w:val="24"/>
          <w:szCs w:val="22"/>
        </w:rPr>
      </w:pPr>
    </w:p>
    <w:p w14:paraId="35CAC576" w14:textId="4880C9AC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где будете нанимать сотрудников</w:t>
      </w:r>
      <w:r w:rsidRPr="00C94146">
        <w:rPr>
          <w:sz w:val="24"/>
          <w:szCs w:val="22"/>
        </w:rPr>
        <w:t>?</w:t>
      </w:r>
    </w:p>
    <w:p w14:paraId="48A3C492" w14:textId="292C1547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</w:t>
      </w:r>
      <w:r w:rsidRPr="00777E3A">
        <w:rPr>
          <w:sz w:val="24"/>
          <w:szCs w:val="22"/>
        </w:rPr>
        <w:t>наверное, кого-нибудь на бирже возьмём, на фриланс-бирже, может быть, кого-нибудь ещё по договору наймём.</w:t>
      </w:r>
    </w:p>
    <w:p w14:paraId="1B391771" w14:textId="78450AF0" w:rsidR="00777E3A" w:rsidRDefault="00777E3A" w:rsidP="00793B22">
      <w:pPr>
        <w:jc w:val="both"/>
        <w:rPr>
          <w:sz w:val="24"/>
          <w:szCs w:val="22"/>
        </w:rPr>
      </w:pPr>
    </w:p>
    <w:p w14:paraId="59D3AD72" w14:textId="25A7B110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б</w:t>
      </w:r>
      <w:r w:rsidRPr="00777E3A">
        <w:rPr>
          <w:sz w:val="24"/>
          <w:szCs w:val="22"/>
        </w:rPr>
        <w:t xml:space="preserve">удет ли реализовано приложение для клиентов </w:t>
      </w:r>
      <w:proofErr w:type="spellStart"/>
      <w:r>
        <w:rPr>
          <w:sz w:val="24"/>
          <w:szCs w:val="22"/>
        </w:rPr>
        <w:t>ф</w:t>
      </w:r>
      <w:r w:rsidRPr="00777E3A">
        <w:rPr>
          <w:sz w:val="24"/>
          <w:szCs w:val="22"/>
        </w:rPr>
        <w:t>из</w:t>
      </w:r>
      <w:proofErr w:type="spellEnd"/>
      <w:r w:rsidRPr="00777E3A">
        <w:rPr>
          <w:sz w:val="24"/>
          <w:szCs w:val="22"/>
        </w:rPr>
        <w:t xml:space="preserve"> лиц и когда планируется запуск</w:t>
      </w:r>
      <w:r w:rsidRPr="00C94146">
        <w:rPr>
          <w:sz w:val="24"/>
          <w:szCs w:val="22"/>
        </w:rPr>
        <w:t>?</w:t>
      </w:r>
    </w:p>
    <w:p w14:paraId="0BC17E92" w14:textId="1588C18F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</w:t>
      </w:r>
      <w:r w:rsidRPr="00777E3A">
        <w:rPr>
          <w:sz w:val="24"/>
          <w:szCs w:val="22"/>
        </w:rPr>
        <w:t>мы вообще собираемся, но, наверное, не в этом году</w:t>
      </w:r>
      <w:r>
        <w:rPr>
          <w:sz w:val="24"/>
          <w:szCs w:val="22"/>
        </w:rPr>
        <w:t>, в следующем</w:t>
      </w:r>
    </w:p>
    <w:p w14:paraId="3A7640E6" w14:textId="65A48900" w:rsidR="00777E3A" w:rsidRDefault="00777E3A" w:rsidP="00793B22">
      <w:pPr>
        <w:jc w:val="both"/>
        <w:rPr>
          <w:sz w:val="24"/>
          <w:szCs w:val="22"/>
        </w:rPr>
      </w:pPr>
    </w:p>
    <w:p w14:paraId="0AABDFE2" w14:textId="1D06D9F0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какие критерии успеха бизнеса для себя выделяете</w:t>
      </w:r>
      <w:r w:rsidRPr="00C94146">
        <w:rPr>
          <w:sz w:val="24"/>
          <w:szCs w:val="22"/>
        </w:rPr>
        <w:t>?</w:t>
      </w:r>
    </w:p>
    <w:p w14:paraId="7428AFD8" w14:textId="47E05EB5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</w:t>
      </w:r>
      <w:r w:rsidRPr="00777E3A">
        <w:rPr>
          <w:sz w:val="24"/>
          <w:szCs w:val="22"/>
        </w:rPr>
        <w:t>мы вообще планировали там некоторые финансовые показатели считать. Будем смотреть на прибыль. На первый год у нас план хотя бы не уйти в минус. Хотя нет, это слишком оптимистичный план. Не уйти в минус больше чем</w:t>
      </w:r>
      <w:r>
        <w:rPr>
          <w:sz w:val="24"/>
          <w:szCs w:val="22"/>
        </w:rPr>
        <w:t xml:space="preserve"> на 200 процентов</w:t>
      </w:r>
    </w:p>
    <w:p w14:paraId="059E248B" w14:textId="1EEC935C" w:rsidR="00777E3A" w:rsidRDefault="00777E3A" w:rsidP="00793B22">
      <w:pPr>
        <w:jc w:val="both"/>
        <w:rPr>
          <w:sz w:val="24"/>
          <w:szCs w:val="22"/>
        </w:rPr>
      </w:pPr>
    </w:p>
    <w:p w14:paraId="53D0DBEF" w14:textId="74FACB0A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 будет выглядеть бизнес-модель?</w:t>
      </w:r>
    </w:p>
    <w:p w14:paraId="74DDE000" w14:textId="235102E3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И: </w:t>
      </w:r>
      <w:r w:rsidRPr="00777E3A">
        <w:rPr>
          <w:sz w:val="24"/>
          <w:szCs w:val="22"/>
        </w:rPr>
        <w:t>мы планируем брать с поставщиков деньги соответственно это, наверное, пока единственный источник финансов соответственно минус наши расходы на разработку на курьеров, на других сотрудников, будем пытаться из этого какую-то прибыль извлекать.</w:t>
      </w:r>
    </w:p>
    <w:p w14:paraId="75E88BCA" w14:textId="7547AF9A" w:rsidR="00777E3A" w:rsidRDefault="00777E3A" w:rsidP="00793B22">
      <w:pPr>
        <w:jc w:val="both"/>
        <w:rPr>
          <w:sz w:val="24"/>
          <w:szCs w:val="22"/>
        </w:rPr>
      </w:pPr>
    </w:p>
    <w:p w14:paraId="49D209EC" w14:textId="0BA2A07D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о</w:t>
      </w:r>
      <w:r w:rsidRPr="00777E3A">
        <w:rPr>
          <w:sz w:val="24"/>
          <w:szCs w:val="22"/>
        </w:rPr>
        <w:t>ткуда возьмете финансирование, если деньги закончатся?</w:t>
      </w:r>
    </w:p>
    <w:p w14:paraId="5A28A473" w14:textId="0C2A76D6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И: возьмем кредит в банке</w:t>
      </w:r>
    </w:p>
    <w:p w14:paraId="541DAA43" w14:textId="1119A0DD" w:rsidR="00777E3A" w:rsidRDefault="00777E3A" w:rsidP="00793B22">
      <w:pPr>
        <w:jc w:val="both"/>
        <w:rPr>
          <w:sz w:val="24"/>
          <w:szCs w:val="22"/>
        </w:rPr>
      </w:pPr>
    </w:p>
    <w:p w14:paraId="150EE72F" w14:textId="2FDC1C8C" w:rsidR="00777E3A" w:rsidRDefault="00777E3A" w:rsidP="00793B22">
      <w:pPr>
        <w:jc w:val="both"/>
        <w:rPr>
          <w:sz w:val="24"/>
          <w:szCs w:val="22"/>
        </w:rPr>
      </w:pPr>
      <w:r>
        <w:rPr>
          <w:sz w:val="24"/>
          <w:szCs w:val="22"/>
        </w:rPr>
        <w:t>А: какой планируете штат сотрудников</w:t>
      </w:r>
      <w:r w:rsidRPr="00777E3A">
        <w:rPr>
          <w:sz w:val="24"/>
          <w:szCs w:val="22"/>
        </w:rPr>
        <w:t>?</w:t>
      </w:r>
    </w:p>
    <w:p w14:paraId="1F3CED91" w14:textId="787D3E09" w:rsidR="00777E3A" w:rsidRPr="00876655" w:rsidRDefault="00777E3A" w:rsidP="00793B22">
      <w:pPr>
        <w:jc w:val="both"/>
        <w:rPr>
          <w:rFonts w:eastAsiaTheme="majorEastAsia" w:cstheme="majorBidi"/>
          <w:sz w:val="24"/>
          <w:szCs w:val="24"/>
        </w:rPr>
      </w:pPr>
      <w:r>
        <w:rPr>
          <w:sz w:val="24"/>
          <w:szCs w:val="22"/>
        </w:rPr>
        <w:t>И: н</w:t>
      </w:r>
      <w:r w:rsidRPr="00777E3A">
        <w:rPr>
          <w:sz w:val="24"/>
          <w:szCs w:val="22"/>
        </w:rPr>
        <w:t>а самом деле у нас основные позиции пока уже закрыты. У нас есть диспетчер, оператор, бухгалтер, администратор, стартовый пакет есть.</w:t>
      </w:r>
      <w:r>
        <w:rPr>
          <w:sz w:val="24"/>
          <w:szCs w:val="22"/>
        </w:rPr>
        <w:t xml:space="preserve"> </w:t>
      </w:r>
      <w:r w:rsidRPr="00777E3A">
        <w:rPr>
          <w:sz w:val="24"/>
          <w:szCs w:val="22"/>
        </w:rPr>
        <w:t>Правда за исключением курьеров, их пока еще не набрали</w:t>
      </w:r>
    </w:p>
    <w:sectPr w:rsidR="00777E3A" w:rsidRPr="00876655" w:rsidSect="00FB455C">
      <w:pgSz w:w="11906" w:h="16838" w:code="9"/>
      <w:pgMar w:top="-851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7184" w14:textId="77777777" w:rsidR="000C732A" w:rsidRDefault="000C732A">
      <w:r>
        <w:separator/>
      </w:r>
    </w:p>
  </w:endnote>
  <w:endnote w:type="continuationSeparator" w:id="0">
    <w:p w14:paraId="75E82F35" w14:textId="77777777" w:rsidR="000C732A" w:rsidRDefault="000C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76F9" w14:textId="77777777" w:rsidR="000C732A" w:rsidRDefault="000C732A">
      <w:r>
        <w:separator/>
      </w:r>
    </w:p>
  </w:footnote>
  <w:footnote w:type="continuationSeparator" w:id="0">
    <w:p w14:paraId="095E1E82" w14:textId="77777777" w:rsidR="000C732A" w:rsidRDefault="000C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8"/>
  </w:num>
  <w:num w:numId="18">
    <w:abstractNumId w:val="17"/>
  </w:num>
  <w:num w:numId="19">
    <w:abstractNumId w:val="9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EB"/>
    <w:rsid w:val="00001178"/>
    <w:rsid w:val="00022357"/>
    <w:rsid w:val="000310C6"/>
    <w:rsid w:val="00056A41"/>
    <w:rsid w:val="00072585"/>
    <w:rsid w:val="0007293E"/>
    <w:rsid w:val="00081D4D"/>
    <w:rsid w:val="00090F53"/>
    <w:rsid w:val="000C732A"/>
    <w:rsid w:val="000D1B9D"/>
    <w:rsid w:val="000F21A5"/>
    <w:rsid w:val="00101CF6"/>
    <w:rsid w:val="00143B0B"/>
    <w:rsid w:val="00151E11"/>
    <w:rsid w:val="00184799"/>
    <w:rsid w:val="0019575F"/>
    <w:rsid w:val="00196BE1"/>
    <w:rsid w:val="001F613B"/>
    <w:rsid w:val="002014A5"/>
    <w:rsid w:val="002135A0"/>
    <w:rsid w:val="002708DB"/>
    <w:rsid w:val="002A2B44"/>
    <w:rsid w:val="002A3FCB"/>
    <w:rsid w:val="002D3701"/>
    <w:rsid w:val="002E246B"/>
    <w:rsid w:val="00386C23"/>
    <w:rsid w:val="003871FA"/>
    <w:rsid w:val="003A3E59"/>
    <w:rsid w:val="003B5FCE"/>
    <w:rsid w:val="00402E7E"/>
    <w:rsid w:val="00416222"/>
    <w:rsid w:val="00424F9F"/>
    <w:rsid w:val="00435446"/>
    <w:rsid w:val="00466C22"/>
    <w:rsid w:val="00476525"/>
    <w:rsid w:val="00483B62"/>
    <w:rsid w:val="004D5988"/>
    <w:rsid w:val="004F4532"/>
    <w:rsid w:val="00506542"/>
    <w:rsid w:val="00512149"/>
    <w:rsid w:val="00564874"/>
    <w:rsid w:val="0058206D"/>
    <w:rsid w:val="00591AB5"/>
    <w:rsid w:val="005D2056"/>
    <w:rsid w:val="006150B0"/>
    <w:rsid w:val="00624148"/>
    <w:rsid w:val="00624304"/>
    <w:rsid w:val="00635577"/>
    <w:rsid w:val="00655F6F"/>
    <w:rsid w:val="00684306"/>
    <w:rsid w:val="00703F95"/>
    <w:rsid w:val="007173EB"/>
    <w:rsid w:val="00734794"/>
    <w:rsid w:val="007638A6"/>
    <w:rsid w:val="007702C6"/>
    <w:rsid w:val="00772E3C"/>
    <w:rsid w:val="00774146"/>
    <w:rsid w:val="00777E3A"/>
    <w:rsid w:val="0078288E"/>
    <w:rsid w:val="00786D8E"/>
    <w:rsid w:val="00790188"/>
    <w:rsid w:val="00793B22"/>
    <w:rsid w:val="00797F60"/>
    <w:rsid w:val="007B3F2B"/>
    <w:rsid w:val="007B507E"/>
    <w:rsid w:val="007C3C78"/>
    <w:rsid w:val="00803A51"/>
    <w:rsid w:val="008361F1"/>
    <w:rsid w:val="0083758C"/>
    <w:rsid w:val="0087444D"/>
    <w:rsid w:val="008746A9"/>
    <w:rsid w:val="00876655"/>
    <w:rsid w:val="00883FFD"/>
    <w:rsid w:val="008843C5"/>
    <w:rsid w:val="00895650"/>
    <w:rsid w:val="008E1349"/>
    <w:rsid w:val="00907EA5"/>
    <w:rsid w:val="009104D4"/>
    <w:rsid w:val="009579FE"/>
    <w:rsid w:val="00967B20"/>
    <w:rsid w:val="009A703B"/>
    <w:rsid w:val="009B2198"/>
    <w:rsid w:val="009E6C58"/>
    <w:rsid w:val="00A12843"/>
    <w:rsid w:val="00A553EB"/>
    <w:rsid w:val="00A70D8D"/>
    <w:rsid w:val="00A84617"/>
    <w:rsid w:val="00AA6E26"/>
    <w:rsid w:val="00AB3E35"/>
    <w:rsid w:val="00B04252"/>
    <w:rsid w:val="00B51AD7"/>
    <w:rsid w:val="00B7207F"/>
    <w:rsid w:val="00BA48F8"/>
    <w:rsid w:val="00BE6064"/>
    <w:rsid w:val="00C021A3"/>
    <w:rsid w:val="00C04B20"/>
    <w:rsid w:val="00C139A1"/>
    <w:rsid w:val="00C145EB"/>
    <w:rsid w:val="00C1489F"/>
    <w:rsid w:val="00C41E6E"/>
    <w:rsid w:val="00C5405D"/>
    <w:rsid w:val="00C54681"/>
    <w:rsid w:val="00C67DCE"/>
    <w:rsid w:val="00C7447B"/>
    <w:rsid w:val="00C80A2B"/>
    <w:rsid w:val="00C9008F"/>
    <w:rsid w:val="00C94146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11971"/>
    <w:rsid w:val="00E33EF8"/>
    <w:rsid w:val="00E60A93"/>
    <w:rsid w:val="00EA5A86"/>
    <w:rsid w:val="00ED5BDF"/>
    <w:rsid w:val="00F1200F"/>
    <w:rsid w:val="00F80633"/>
    <w:rsid w:val="00F9136A"/>
    <w:rsid w:val="00F925B9"/>
    <w:rsid w:val="00FA0E43"/>
    <w:rsid w:val="00FB143A"/>
    <w:rsid w:val="00FB455C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565B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1">
    <w:name w:val="heading 1"/>
    <w:basedOn w:val="a1"/>
    <w:next w:val="a1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21">
    <w:name w:val="heading 2"/>
    <w:basedOn w:val="a1"/>
    <w:next w:val="a1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31">
    <w:name w:val="heading 3"/>
    <w:basedOn w:val="a1"/>
    <w:next w:val="a1"/>
    <w:link w:val="32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qFormat/>
    <w:rPr>
      <w:color w:val="808080"/>
    </w:rPr>
  </w:style>
  <w:style w:type="paragraph" w:customStyle="1" w:styleId="a7">
    <w:name w:val="Заполнитель фона"/>
    <w:basedOn w:val="a1"/>
    <w:next w:val="a1"/>
    <w:semiHidden/>
    <w:qFormat/>
    <w:rsid w:val="00E33EF8"/>
    <w:pPr>
      <w:spacing w:before="0" w:after="600"/>
    </w:pPr>
    <w:rPr>
      <w:sz w:val="10"/>
    </w:rPr>
  </w:style>
  <w:style w:type="paragraph" w:styleId="a8">
    <w:name w:val="footer"/>
    <w:basedOn w:val="a1"/>
    <w:link w:val="a9"/>
    <w:uiPriority w:val="99"/>
    <w:semiHidden/>
    <w:rsid w:val="007173EB"/>
    <w:pPr>
      <w:spacing w:before="0" w:after="0"/>
      <w:jc w:val="right"/>
    </w:pPr>
  </w:style>
  <w:style w:type="character" w:customStyle="1" w:styleId="a9">
    <w:name w:val="Нижний колонтитул Знак"/>
    <w:basedOn w:val="a2"/>
    <w:link w:val="a8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aa">
    <w:name w:val="Title"/>
    <w:basedOn w:val="a1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-6">
    <w:name w:val="List Table 6 Colorful"/>
    <w:basedOn w:val="a3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0">
    <w:name w:val="List Bullet"/>
    <w:basedOn w:val="a1"/>
    <w:uiPriority w:val="10"/>
    <w:unhideWhenUsed/>
    <w:qFormat/>
    <w:rsid w:val="0083758C"/>
    <w:pPr>
      <w:numPr>
        <w:numId w:val="18"/>
      </w:numPr>
      <w:spacing w:before="120" w:after="120" w:line="240" w:lineRule="exact"/>
      <w:contextualSpacing/>
    </w:pPr>
  </w:style>
  <w:style w:type="paragraph" w:styleId="ab">
    <w:name w:val="Subtitle"/>
    <w:basedOn w:val="a1"/>
    <w:next w:val="a1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42">
    <w:name w:val="Заголовок 4 Знак"/>
    <w:basedOn w:val="a2"/>
    <w:link w:val="41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ac">
    <w:name w:val="header"/>
    <w:basedOn w:val="a1"/>
    <w:link w:val="ad"/>
    <w:uiPriority w:val="99"/>
    <w:semiHidden/>
    <w:rsid w:val="007173EB"/>
    <w:pPr>
      <w:spacing w:before="0" w:after="0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ae">
    <w:name w:val="Balloon Text"/>
    <w:basedOn w:val="a1"/>
    <w:link w:val="af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2A3FCB"/>
    <w:rPr>
      <w:rFonts w:ascii="Segoe UI" w:hAnsi="Segoe UI" w:cs="Segoe UI"/>
      <w:szCs w:val="18"/>
    </w:rPr>
  </w:style>
  <w:style w:type="paragraph" w:styleId="af0">
    <w:name w:val="Bibliography"/>
    <w:basedOn w:val="a1"/>
    <w:next w:val="a1"/>
    <w:uiPriority w:val="37"/>
    <w:semiHidden/>
    <w:unhideWhenUsed/>
    <w:rsid w:val="002A3FCB"/>
  </w:style>
  <w:style w:type="paragraph" w:styleId="af1">
    <w:name w:val="Block Text"/>
    <w:basedOn w:val="a1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af2">
    <w:name w:val="Body Text"/>
    <w:basedOn w:val="a1"/>
    <w:link w:val="af3"/>
    <w:uiPriority w:val="99"/>
    <w:semiHidden/>
    <w:unhideWhenUsed/>
    <w:rsid w:val="002A3FCB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2A3FCB"/>
    <w:rPr>
      <w:szCs w:val="21"/>
    </w:rPr>
  </w:style>
  <w:style w:type="paragraph" w:styleId="22">
    <w:name w:val="Body Text 2"/>
    <w:basedOn w:val="a1"/>
    <w:link w:val="23"/>
    <w:uiPriority w:val="99"/>
    <w:semiHidden/>
    <w:unhideWhenUsed/>
    <w:rsid w:val="002A3FCB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semiHidden/>
    <w:rsid w:val="002A3FCB"/>
    <w:rPr>
      <w:szCs w:val="21"/>
    </w:rPr>
  </w:style>
  <w:style w:type="paragraph" w:styleId="33">
    <w:name w:val="Body Text 3"/>
    <w:basedOn w:val="a1"/>
    <w:link w:val="34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A3FCB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3FCB"/>
    <w:pPr>
      <w:spacing w:after="100"/>
      <w:ind w:firstLine="360"/>
    </w:pPr>
  </w:style>
  <w:style w:type="character" w:customStyle="1" w:styleId="af5">
    <w:name w:val="Красная строка Знак"/>
    <w:basedOn w:val="af3"/>
    <w:link w:val="af4"/>
    <w:uiPriority w:val="99"/>
    <w:semiHidden/>
    <w:rsid w:val="002A3FCB"/>
    <w:rPr>
      <w:szCs w:val="21"/>
    </w:rPr>
  </w:style>
  <w:style w:type="paragraph" w:styleId="af6">
    <w:name w:val="Body Text Indent"/>
    <w:basedOn w:val="a1"/>
    <w:link w:val="af7"/>
    <w:uiPriority w:val="99"/>
    <w:semiHidden/>
    <w:unhideWhenUsed/>
    <w:rsid w:val="002A3FCB"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2A3FCB"/>
    <w:rPr>
      <w:szCs w:val="21"/>
    </w:rPr>
  </w:style>
  <w:style w:type="paragraph" w:styleId="24">
    <w:name w:val="Body Text First Indent 2"/>
    <w:basedOn w:val="af6"/>
    <w:link w:val="25"/>
    <w:uiPriority w:val="99"/>
    <w:semiHidden/>
    <w:unhideWhenUsed/>
    <w:rsid w:val="002A3FCB"/>
    <w:pPr>
      <w:spacing w:after="100"/>
      <w:ind w:firstLine="360"/>
    </w:pPr>
  </w:style>
  <w:style w:type="character" w:customStyle="1" w:styleId="25">
    <w:name w:val="Красная строка 2 Знак"/>
    <w:basedOn w:val="af7"/>
    <w:link w:val="24"/>
    <w:uiPriority w:val="99"/>
    <w:semiHidden/>
    <w:rsid w:val="002A3FCB"/>
    <w:rPr>
      <w:szCs w:val="21"/>
    </w:rPr>
  </w:style>
  <w:style w:type="paragraph" w:styleId="26">
    <w:name w:val="Body Text Indent 2"/>
    <w:basedOn w:val="a1"/>
    <w:link w:val="27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27">
    <w:name w:val="Основной текст с отступом 2 Знак"/>
    <w:basedOn w:val="a2"/>
    <w:link w:val="26"/>
    <w:uiPriority w:val="99"/>
    <w:semiHidden/>
    <w:rsid w:val="002A3FCB"/>
    <w:rPr>
      <w:szCs w:val="21"/>
    </w:rPr>
  </w:style>
  <w:style w:type="paragraph" w:styleId="35">
    <w:name w:val="Body Text Indent 3"/>
    <w:basedOn w:val="a1"/>
    <w:link w:val="36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A3FCB"/>
    <w:rPr>
      <w:szCs w:val="16"/>
    </w:rPr>
  </w:style>
  <w:style w:type="character" w:styleId="af8">
    <w:name w:val="Book Title"/>
    <w:basedOn w:val="a2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af9">
    <w:name w:val="caption"/>
    <w:basedOn w:val="a1"/>
    <w:next w:val="a1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afb">
    <w:name w:val="Прощание Знак"/>
    <w:basedOn w:val="a2"/>
    <w:link w:val="afa"/>
    <w:uiPriority w:val="99"/>
    <w:semiHidden/>
    <w:rsid w:val="002A3FCB"/>
    <w:rPr>
      <w:szCs w:val="21"/>
    </w:rPr>
  </w:style>
  <w:style w:type="table" w:styleId="afc">
    <w:name w:val="Colorful Grid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-60">
    <w:name w:val="Colorful Grid Accent 6"/>
    <w:basedOn w:val="a3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61">
    <w:name w:val="Colorful List Accent 6"/>
    <w:basedOn w:val="a3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3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2A3FC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2A3FCB"/>
    <w:rPr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2A3FCB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A3FC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A3FCB"/>
    <w:rPr>
      <w:b/>
      <w:bCs/>
      <w:szCs w:val="20"/>
    </w:rPr>
  </w:style>
  <w:style w:type="table" w:styleId="aff4">
    <w:name w:val="Dark List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-63">
    <w:name w:val="Dark List Accent 6"/>
    <w:basedOn w:val="a3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aff5">
    <w:name w:val="Date"/>
    <w:basedOn w:val="a1"/>
    <w:link w:val="aff6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aff6">
    <w:name w:val="Дата Знак"/>
    <w:basedOn w:val="a2"/>
    <w:link w:val="aff5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aff7">
    <w:name w:val="Document Map"/>
    <w:basedOn w:val="a1"/>
    <w:link w:val="aff8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2A3FCB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2A3FCB"/>
    <w:pPr>
      <w:spacing w:before="0" w:after="0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2A3FCB"/>
    <w:rPr>
      <w:szCs w:val="21"/>
    </w:rPr>
  </w:style>
  <w:style w:type="character" w:styleId="affb">
    <w:name w:val="Emphasis"/>
    <w:basedOn w:val="a2"/>
    <w:uiPriority w:val="20"/>
    <w:semiHidden/>
    <w:unhideWhenUsed/>
    <w:qFormat/>
    <w:rsid w:val="002A3FCB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2A3FCB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2A3FCB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28">
    <w:name w:val="envelope return"/>
    <w:basedOn w:val="a1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2A3FCB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2A3FCB"/>
    <w:rPr>
      <w:szCs w:val="20"/>
    </w:rPr>
  </w:style>
  <w:style w:type="table" w:styleId="-13">
    <w:name w:val="Grid Table 1 Light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220">
    <w:name w:val="Grid Table 2 Accent 2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230">
    <w:name w:val="Grid Table 2 Accent 3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24">
    <w:name w:val="Grid Table 2 Accent 4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25">
    <w:name w:val="Grid Table 2 Accent 5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26">
    <w:name w:val="Grid Table 2 Accent 6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33">
    <w:name w:val="Grid Table 3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-43">
    <w:name w:val="Grid Table 4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420">
    <w:name w:val="Grid Table 4 Accent 2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430">
    <w:name w:val="Grid Table 4 Accent 3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44">
    <w:name w:val="Grid Table 4 Accent 4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45">
    <w:name w:val="Grid Table 4 Accent 5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46">
    <w:name w:val="Grid Table 4 Accent 6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53">
    <w:name w:val="Grid Table 5 Dark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-520">
    <w:name w:val="Grid Table 5 Dark Accent 2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-530">
    <w:name w:val="Grid Table 5 Dark Accent 3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-54">
    <w:name w:val="Grid Table 5 Dark Accent 4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-55">
    <w:name w:val="Grid Table 5 Dark Accent 5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-56">
    <w:name w:val="Grid Table 5 Dark Accent 6"/>
    <w:basedOn w:val="a3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-64">
    <w:name w:val="Grid Table 6 Colorful"/>
    <w:basedOn w:val="a3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620">
    <w:name w:val="Grid Table 6 Colorful Accent 2"/>
    <w:basedOn w:val="a3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630">
    <w:name w:val="Grid Table 6 Colorful Accent 3"/>
    <w:basedOn w:val="a3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640">
    <w:name w:val="Grid Table 6 Colorful Accent 4"/>
    <w:basedOn w:val="a3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65">
    <w:name w:val="Grid Table 6 Colorful Accent 5"/>
    <w:basedOn w:val="a3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66">
    <w:name w:val="Grid Table 6 Colorful Accent 6"/>
    <w:basedOn w:val="a3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7">
    <w:name w:val="Grid Table 7 Colorful"/>
    <w:basedOn w:val="a3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60">
    <w:name w:val="Заголовок 6 Знак"/>
    <w:basedOn w:val="a2"/>
    <w:link w:val="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80">
    <w:name w:val="Заголовок 8 Знак"/>
    <w:basedOn w:val="a2"/>
    <w:link w:val="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2A3FCB"/>
  </w:style>
  <w:style w:type="paragraph" w:styleId="HTML0">
    <w:name w:val="HTML Address"/>
    <w:basedOn w:val="a1"/>
    <w:link w:val="HTML1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2A3FCB"/>
    <w:rPr>
      <w:i/>
      <w:iCs/>
      <w:szCs w:val="21"/>
    </w:rPr>
  </w:style>
  <w:style w:type="character" w:styleId="HTML2">
    <w:name w:val="HTML Cite"/>
    <w:basedOn w:val="a2"/>
    <w:uiPriority w:val="99"/>
    <w:semiHidden/>
    <w:unhideWhenUsed/>
    <w:rsid w:val="002A3FCB"/>
    <w:rPr>
      <w:i/>
      <w:iCs/>
    </w:rPr>
  </w:style>
  <w:style w:type="character" w:styleId="HTML3">
    <w:name w:val="HTML Code"/>
    <w:basedOn w:val="a2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A3FCB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2A3FCB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A3FCB"/>
    <w:rPr>
      <w:i/>
      <w:iCs/>
    </w:rPr>
  </w:style>
  <w:style w:type="character" w:styleId="afff4">
    <w:name w:val="Hyperlink"/>
    <w:basedOn w:val="a2"/>
    <w:uiPriority w:val="99"/>
    <w:semiHidden/>
    <w:unhideWhenUsed/>
    <w:rsid w:val="002A3FCB"/>
    <w:rPr>
      <w:color w:val="0563C1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afff5">
    <w:name w:val="index heading"/>
    <w:basedOn w:val="a1"/>
    <w:next w:val="10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afff8">
    <w:name w:val="Intense Reference"/>
    <w:basedOn w:val="a2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afff9">
    <w:name w:val="Light Grid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2A3FCB"/>
  </w:style>
  <w:style w:type="paragraph" w:styleId="afffd">
    <w:name w:val="List"/>
    <w:basedOn w:val="a1"/>
    <w:uiPriority w:val="99"/>
    <w:semiHidden/>
    <w:unhideWhenUsed/>
    <w:rsid w:val="002A3FCB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A3FCB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A3FCB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A3FCB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A3FCB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afffe">
    <w:name w:val="List Continue"/>
    <w:basedOn w:val="a1"/>
    <w:uiPriority w:val="99"/>
    <w:semiHidden/>
    <w:unhideWhenUsed/>
    <w:rsid w:val="002A3FCB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A3FCB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a">
    <w:name w:val="List Number"/>
    <w:basedOn w:val="a1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2">
    <w:name w:val="List Number 2"/>
    <w:basedOn w:val="a1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affff">
    <w:name w:val="List Paragraph"/>
    <w:basedOn w:val="a1"/>
    <w:uiPriority w:val="34"/>
    <w:semiHidden/>
    <w:qFormat/>
    <w:rsid w:val="002A3FCB"/>
    <w:pPr>
      <w:ind w:left="720"/>
      <w:contextualSpacing/>
    </w:pPr>
  </w:style>
  <w:style w:type="table" w:styleId="-1a">
    <w:name w:val="List Table 1 Light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121">
    <w:name w:val="List Table 1 Light Accent 2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131">
    <w:name w:val="List Table 1 Light Accent 3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140">
    <w:name w:val="List Table 1 Light Accent 4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150">
    <w:name w:val="List Table 1 Light Accent 5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160">
    <w:name w:val="List Table 1 Light Accent 6"/>
    <w:basedOn w:val="a3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2a">
    <w:name w:val="List Table 2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221">
    <w:name w:val="List Table 2 Accent 2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231">
    <w:name w:val="List Table 2 Accent 3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240">
    <w:name w:val="List Table 2 Accent 4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250">
    <w:name w:val="List Table 2 Accent 5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260">
    <w:name w:val="List Table 2 Accent 6"/>
    <w:basedOn w:val="a3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3a">
    <w:name w:val="List Table 3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421">
    <w:name w:val="List Table 4 Accent 2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431">
    <w:name w:val="List Table 4 Accent 3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440">
    <w:name w:val="List Table 4 Accent 4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450">
    <w:name w:val="List Table 4 Accent 5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460">
    <w:name w:val="List Table 4 Accent 6"/>
    <w:basedOn w:val="a3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5a">
    <w:name w:val="List Table 5 Dark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1">
    <w:name w:val="List Table 6 Colorful Accent 1"/>
    <w:basedOn w:val="a3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-621">
    <w:name w:val="List Table 6 Colorful Accent 2"/>
    <w:basedOn w:val="a3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-631">
    <w:name w:val="List Table 6 Colorful Accent 3"/>
    <w:basedOn w:val="a3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-641">
    <w:name w:val="List Table 6 Colorful Accent 4"/>
    <w:basedOn w:val="a3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-650">
    <w:name w:val="List Table 6 Colorful Accent 5"/>
    <w:basedOn w:val="a3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-660">
    <w:name w:val="List Table 6 Colorful Accent 6"/>
    <w:basedOn w:val="a3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-70">
    <w:name w:val="List Table 7 Colorful"/>
    <w:basedOn w:val="a3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2A3FCB"/>
    <w:rPr>
      <w:rFonts w:ascii="Consolas" w:hAnsi="Consolas"/>
      <w:szCs w:val="20"/>
    </w:rPr>
  </w:style>
  <w:style w:type="table" w:styleId="11">
    <w:name w:val="Medium Grid 1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2c">
    <w:name w:val="Medium Grid 2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2d">
    <w:name w:val="Medium List 2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1"/>
    <w:link w:val="affff3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4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affff5">
    <w:name w:val="Normal (Web)"/>
    <w:basedOn w:val="a1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rsid w:val="002A3FCB"/>
    <w:pPr>
      <w:ind w:left="720"/>
    </w:p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2A3FCB"/>
    <w:pPr>
      <w:spacing w:before="0" w:after="0"/>
    </w:pPr>
  </w:style>
  <w:style w:type="character" w:customStyle="1" w:styleId="affff8">
    <w:name w:val="Заголовок записки Знак"/>
    <w:basedOn w:val="a2"/>
    <w:link w:val="affff7"/>
    <w:uiPriority w:val="99"/>
    <w:semiHidden/>
    <w:rsid w:val="002A3FCB"/>
    <w:rPr>
      <w:szCs w:val="21"/>
    </w:rPr>
  </w:style>
  <w:style w:type="character" w:styleId="affff9">
    <w:name w:val="page number"/>
    <w:basedOn w:val="a2"/>
    <w:uiPriority w:val="99"/>
    <w:semiHidden/>
    <w:unhideWhenUsed/>
    <w:rsid w:val="002A3FCB"/>
  </w:style>
  <w:style w:type="table" w:styleId="14">
    <w:name w:val="Plain Table 1"/>
    <w:basedOn w:val="a3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3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1"/>
    <w:link w:val="affffb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affffb">
    <w:name w:val="Текст Знак"/>
    <w:basedOn w:val="a2"/>
    <w:link w:val="affffa"/>
    <w:uiPriority w:val="99"/>
    <w:semiHidden/>
    <w:rsid w:val="002A3FCB"/>
    <w:rPr>
      <w:rFonts w:ascii="Consolas" w:hAnsi="Consolas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A3FCB"/>
  </w:style>
  <w:style w:type="character" w:customStyle="1" w:styleId="affffd">
    <w:name w:val="Приветствие Знак"/>
    <w:basedOn w:val="a2"/>
    <w:link w:val="affffc"/>
    <w:uiPriority w:val="99"/>
    <w:semiHidden/>
    <w:rsid w:val="002A3FCB"/>
    <w:rPr>
      <w:szCs w:val="21"/>
    </w:rPr>
  </w:style>
  <w:style w:type="paragraph" w:styleId="affffe">
    <w:name w:val="Signature"/>
    <w:basedOn w:val="a1"/>
    <w:link w:val="afffff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afffff">
    <w:name w:val="Подпись Знак"/>
    <w:basedOn w:val="a2"/>
    <w:link w:val="affffe"/>
    <w:uiPriority w:val="99"/>
    <w:semiHidden/>
    <w:rsid w:val="002A3FCB"/>
    <w:rPr>
      <w:szCs w:val="21"/>
    </w:rPr>
  </w:style>
  <w:style w:type="character" w:styleId="afffff0">
    <w:name w:val="Strong"/>
    <w:basedOn w:val="a2"/>
    <w:uiPriority w:val="22"/>
    <w:unhideWhenUsed/>
    <w:qFormat/>
    <w:rsid w:val="002A3FCB"/>
    <w:rPr>
      <w:b/>
      <w:bCs/>
    </w:rPr>
  </w:style>
  <w:style w:type="character" w:styleId="afffff1">
    <w:name w:val="Subtle Emphasis"/>
    <w:basedOn w:val="a2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afffff2">
    <w:name w:val="Subtle Reference"/>
    <w:basedOn w:val="a2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3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a">
    <w:name w:val="Table List 6"/>
    <w:basedOn w:val="a3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2A3FCB"/>
    <w:pPr>
      <w:spacing w:after="0"/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2A3FCB"/>
    <w:pPr>
      <w:spacing w:after="0"/>
    </w:pPr>
  </w:style>
  <w:style w:type="table" w:styleId="afffff8">
    <w:name w:val="Table Professional"/>
    <w:basedOn w:val="a3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2A3FCB"/>
  </w:style>
  <w:style w:type="paragraph" w:styleId="2f9">
    <w:name w:val="toc 2"/>
    <w:basedOn w:val="a1"/>
    <w:next w:val="a1"/>
    <w:autoRedefine/>
    <w:uiPriority w:val="39"/>
    <w:semiHidden/>
    <w:unhideWhenUsed/>
    <w:rsid w:val="002A3FCB"/>
    <w:pPr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A3FCB"/>
    <w:pPr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A3FCB"/>
    <w:pPr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A3FCB"/>
    <w:pPr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A3FCB"/>
    <w:pPr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A3FCB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A3FCB"/>
    <w:pPr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A3FCB"/>
    <w:pPr>
      <w:ind w:left="1760"/>
    </w:pPr>
  </w:style>
  <w:style w:type="paragraph" w:styleId="afffffb">
    <w:name w:val="TOC Heading"/>
    <w:basedOn w:val="1"/>
    <w:next w:val="a1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1d">
    <w:name w:val="Стиль1"/>
    <w:basedOn w:val="a3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32">
    <w:name w:val="Заголовок 3 Знак"/>
    <w:basedOn w:val="a2"/>
    <w:link w:val="31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afffffc">
    <w:name w:val="Номера страниц"/>
    <w:basedOn w:val="a1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vlasenko\AppData\Roaming\Microsoft\Templates\&#1050;&#1083;&#1072;&#1089;&#1089;&#1080;&#1095;&#1077;&#1089;&#1082;&#1080;&#1081;%20&#1087;&#1088;&#1086;&#1090;&#1086;&#1082;&#1086;&#108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720F32AAE4DA9B6FFC99E2A877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91AA33-4511-4208-8392-17F6033A500D}"/>
      </w:docPartPr>
      <w:docPartBody>
        <w:p w:rsidR="00065B7B" w:rsidRDefault="001430CE">
          <w:pPr>
            <w:pStyle w:val="D2E720F32AAE4DA9B6FFC99E2A877490"/>
          </w:pPr>
          <w:r w:rsidRPr="00876655">
            <w:rPr>
              <w:lang w:bidi="ru-RU"/>
            </w:rPr>
            <w:t>Дата:</w:t>
          </w:r>
        </w:p>
      </w:docPartBody>
    </w:docPart>
    <w:docPart>
      <w:docPartPr>
        <w:name w:val="6AC2122F63554DAE9FFB2FD90DE1A2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36209F-7FD1-45F8-A165-312B8292865F}"/>
      </w:docPartPr>
      <w:docPartBody>
        <w:p w:rsidR="00065B7B" w:rsidRDefault="001430CE">
          <w:pPr>
            <w:pStyle w:val="6AC2122F63554DAE9FFB2FD90DE1A27B"/>
          </w:pPr>
          <w:r w:rsidRPr="00876655">
            <w:rPr>
              <w:lang w:bidi="ru-RU"/>
            </w:rPr>
            <w:t>Время:</w:t>
          </w:r>
        </w:p>
      </w:docPartBody>
    </w:docPart>
    <w:docPart>
      <w:docPartPr>
        <w:name w:val="084357256B024BBBAA210F947E080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9C65A-CD1A-453E-86F5-FEE2E26157B2}"/>
      </w:docPartPr>
      <w:docPartBody>
        <w:p w:rsidR="00065B7B" w:rsidRDefault="001430CE">
          <w:pPr>
            <w:pStyle w:val="084357256B024BBBAA210F947E080788"/>
          </w:pPr>
          <w:r>
            <w:rPr>
              <w:lang w:bidi="ru-RU"/>
            </w:rPr>
            <w:t>Присутствующие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CE"/>
    <w:rsid w:val="00065B7B"/>
    <w:rsid w:val="001430CE"/>
    <w:rsid w:val="006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2E720F32AAE4DA9B6FFC99E2A877490">
    <w:name w:val="D2E720F32AAE4DA9B6FFC99E2A877490"/>
  </w:style>
  <w:style w:type="paragraph" w:customStyle="1" w:styleId="6AC2122F63554DAE9FFB2FD90DE1A27B">
    <w:name w:val="6AC2122F63554DAE9FFB2FD90DE1A27B"/>
  </w:style>
  <w:style w:type="paragraph" w:customStyle="1" w:styleId="084357256B024BBBAA210F947E080788">
    <w:name w:val="084357256B024BBBAA210F947E080788"/>
  </w:style>
  <w:style w:type="paragraph" w:styleId="a">
    <w:name w:val="List Bullet"/>
    <w:basedOn w:val="a0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Классический протокол.dotx</Template>
  <TotalTime>0</TotalTime>
  <Pages>1</Pages>
  <Words>2585</Words>
  <Characters>14736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2025-07-11T08:06:00Z</dcterms:created>
  <dcterms:modified xsi:type="dcterms:W3CDTF">2025-07-12T10:17:00Z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